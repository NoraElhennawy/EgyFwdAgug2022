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3A9BE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68FF615A" wp14:editId="2846B9C0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A23A9ED" w14:textId="032961C2" w:rsidR="00C6554A" w:rsidRDefault="0008417E" w:rsidP="00C6554A">
      <w:pPr>
        <w:pStyle w:val="Title"/>
      </w:pPr>
      <w:r>
        <w:t>Automotive Door Control System Design</w:t>
      </w:r>
    </w:p>
    <w:p w14:paraId="353AC303" w14:textId="2D69F6C0" w:rsidR="00C6554A" w:rsidRPr="00D5413C" w:rsidRDefault="0008417E" w:rsidP="00C6554A">
      <w:pPr>
        <w:pStyle w:val="Subtitle"/>
      </w:pPr>
      <w:r>
        <w:t>Dynamic Design</w:t>
      </w:r>
    </w:p>
    <w:p w14:paraId="2A5822BB" w14:textId="75009158" w:rsidR="00C6554A" w:rsidRDefault="0008417E" w:rsidP="00C6554A">
      <w:pPr>
        <w:pStyle w:val="ContactInfo"/>
      </w:pPr>
      <w:r>
        <w:t>Nora Elhennawy</w:t>
      </w:r>
      <w:r w:rsidR="00C6554A">
        <w:t xml:space="preserve"> | </w:t>
      </w:r>
      <w:r>
        <w:t>EGYFWD</w:t>
      </w:r>
      <w:r w:rsidR="00C6554A">
        <w:t xml:space="preserve"> |</w:t>
      </w:r>
      <w:r w:rsidR="00C6554A" w:rsidRPr="00D5413C">
        <w:t xml:space="preserve"> </w:t>
      </w:r>
      <w:r>
        <w:t>4-10-22</w:t>
      </w:r>
      <w:r w:rsidR="00C6554A">
        <w:br w:type="page"/>
      </w:r>
    </w:p>
    <w:p w14:paraId="0CF9E805" w14:textId="69B4B060" w:rsidR="00C6554A" w:rsidRPr="00514122" w:rsidRDefault="0008417E" w:rsidP="0008417E">
      <w:pPr>
        <w:pStyle w:val="Heading1"/>
      </w:pPr>
      <w:r>
        <w:lastRenderedPageBreak/>
        <w:t>ECU1</w:t>
      </w:r>
    </w:p>
    <w:p w14:paraId="6A46C328" w14:textId="18D49C60" w:rsidR="00C6554A" w:rsidRPr="00D5413C" w:rsidRDefault="0008417E" w:rsidP="00C6554A">
      <w:pPr>
        <w:pStyle w:val="Heading2"/>
      </w:pPr>
      <w:r>
        <w:t>State Machine diagram</w:t>
      </w:r>
    </w:p>
    <w:p w14:paraId="6E7A6847" w14:textId="103B87BC" w:rsidR="0008417E" w:rsidRDefault="00F23D91" w:rsidP="0008417E">
      <w:r>
        <w:rPr>
          <w:noProof/>
        </w:rPr>
        <w:drawing>
          <wp:inline distT="0" distB="0" distL="0" distR="0" wp14:anchorId="56D2E0A8" wp14:editId="2BEFD146">
            <wp:extent cx="6858000" cy="593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4804" w14:textId="77777777" w:rsidR="0008417E" w:rsidRDefault="0008417E">
      <w:r>
        <w:br w:type="page"/>
      </w:r>
    </w:p>
    <w:p w14:paraId="16D9E7B9" w14:textId="6AE121BA" w:rsidR="002C74C0" w:rsidRDefault="0008417E" w:rsidP="0008417E">
      <w:pPr>
        <w:pStyle w:val="Heading2"/>
      </w:pPr>
      <w:r>
        <w:lastRenderedPageBreak/>
        <w:t>ECu1 Components State diagrams</w:t>
      </w:r>
    </w:p>
    <w:p w14:paraId="160DC94F" w14:textId="66F2F645" w:rsidR="00243BFB" w:rsidRDefault="00243BFB"/>
    <w:p w14:paraId="10ACD863" w14:textId="7B45A1D5" w:rsidR="00FD4415" w:rsidRDefault="00ED3A16">
      <w:r w:rsidRPr="00ED3A16">
        <w:rPr>
          <w:noProof/>
        </w:rPr>
        <w:drawing>
          <wp:inline distT="0" distB="0" distL="0" distR="0" wp14:anchorId="02489212" wp14:editId="35185E55">
            <wp:extent cx="2697714" cy="4031329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A16">
        <w:rPr>
          <w:noProof/>
        </w:rPr>
        <w:t xml:space="preserve"> </w:t>
      </w:r>
      <w:r w:rsidRPr="00ED3A16">
        <w:rPr>
          <w:noProof/>
        </w:rPr>
        <w:drawing>
          <wp:inline distT="0" distB="0" distL="0" distR="0" wp14:anchorId="52501CDE" wp14:editId="66703F9F">
            <wp:extent cx="2712955" cy="393988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A16">
        <w:t xml:space="preserve"> </w:t>
      </w:r>
      <w:r w:rsidRPr="00ED3A16">
        <w:rPr>
          <w:noProof/>
        </w:rPr>
        <w:drawing>
          <wp:inline distT="0" distB="0" distL="0" distR="0" wp14:anchorId="232A5979" wp14:editId="2AB7415D">
            <wp:extent cx="3048264" cy="3955123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0B2D" w14:textId="7B7E10BF" w:rsidR="00243BFB" w:rsidRDefault="00243BFB" w:rsidP="00243BFB">
      <w:pPr>
        <w:pStyle w:val="Heading2"/>
      </w:pPr>
      <w:r>
        <w:lastRenderedPageBreak/>
        <w:t>ecu1 sequence diagram</w:t>
      </w:r>
    </w:p>
    <w:p w14:paraId="2E55694C" w14:textId="71AA6123" w:rsidR="00243BFB" w:rsidRDefault="00C11BB7" w:rsidP="00243BFB">
      <w:r>
        <w:rPr>
          <w:noProof/>
        </w:rPr>
        <w:drawing>
          <wp:inline distT="0" distB="0" distL="0" distR="0" wp14:anchorId="305D7985" wp14:editId="4ECF9711">
            <wp:extent cx="4744720" cy="804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C67D" w14:textId="63B77A68" w:rsidR="00243BFB" w:rsidRDefault="00243BFB" w:rsidP="00243BFB"/>
    <w:p w14:paraId="10DFCF2F" w14:textId="4F6CD20E" w:rsidR="00243BFB" w:rsidRPr="00243BFB" w:rsidRDefault="00243BFB" w:rsidP="00243BFB">
      <w:pPr>
        <w:pStyle w:val="Heading2"/>
      </w:pPr>
      <w:r>
        <w:lastRenderedPageBreak/>
        <w:t xml:space="preserve">ecu1 </w:t>
      </w:r>
      <w:r w:rsidR="00F23D91">
        <w:t>CPU</w:t>
      </w:r>
      <w:r>
        <w:t xml:space="preserve"> load</w:t>
      </w:r>
    </w:p>
    <w:p w14:paraId="4E0C5E1D" w14:textId="48015024" w:rsidR="0008417E" w:rsidRDefault="00F23D91" w:rsidP="0008417E">
      <w:r>
        <w:t>The system</w:t>
      </w:r>
      <w:r w:rsidR="00395213">
        <w:t xml:space="preserve"> has 4 tasks: </w:t>
      </w:r>
    </w:p>
    <w:p w14:paraId="6B03E286" w14:textId="47A33A53" w:rsidR="00395213" w:rsidRDefault="00395213" w:rsidP="0008417E">
      <w:r>
        <w:t>Door_Sensor_</w:t>
      </w:r>
      <w:proofErr w:type="gramStart"/>
      <w:r>
        <w:t>Monitor  :</w:t>
      </w:r>
      <w:proofErr w:type="gramEnd"/>
      <w:r>
        <w:t xml:space="preserve"> exec time 15 us , period=10 ms</w:t>
      </w:r>
    </w:p>
    <w:p w14:paraId="19D597D4" w14:textId="0A88CF12" w:rsidR="00395213" w:rsidRDefault="00395213" w:rsidP="0008417E">
      <w:r>
        <w:t>Speed_Sensor_</w:t>
      </w:r>
      <w:proofErr w:type="gramStart"/>
      <w:r>
        <w:t>Monitor :</w:t>
      </w:r>
      <w:proofErr w:type="gramEnd"/>
      <w:r>
        <w:t xml:space="preserve"> exec time 15us , period=5ms</w:t>
      </w:r>
    </w:p>
    <w:p w14:paraId="3D7C992A" w14:textId="122026BF" w:rsidR="00395213" w:rsidRDefault="00395213" w:rsidP="0008417E">
      <w:r>
        <w:t>Light_SW_</w:t>
      </w:r>
      <w:proofErr w:type="gramStart"/>
      <w:r>
        <w:t>Monitor :</w:t>
      </w:r>
      <w:proofErr w:type="gramEnd"/>
      <w:r>
        <w:t xml:space="preserve"> exec time 15 us, period=20 ms</w:t>
      </w:r>
    </w:p>
    <w:p w14:paraId="767B1758" w14:textId="6998BB74" w:rsidR="00395213" w:rsidRDefault="00460E96" w:rsidP="0008417E">
      <w:r>
        <w:t>Send_Status_</w:t>
      </w:r>
      <w:proofErr w:type="gramStart"/>
      <w:r>
        <w:t>Task :</w:t>
      </w:r>
      <w:proofErr w:type="gramEnd"/>
      <w:r>
        <w:t xml:space="preserve"> exec time 18 us, period=5ms</w:t>
      </w:r>
    </w:p>
    <w:p w14:paraId="235C3B9E" w14:textId="61059CC7" w:rsidR="00460E96" w:rsidRDefault="00460E96" w:rsidP="0008417E">
      <w:r>
        <w:t>HyperPeriod =20 ms.</w:t>
      </w:r>
    </w:p>
    <w:p w14:paraId="2F5C6DF0" w14:textId="5FDBCDBB" w:rsidR="00460E96" w:rsidRDefault="00460E96" w:rsidP="0008417E">
      <w:r>
        <w:t>CPU Load = ((0.015*2+0.015*4+0.015+0.018*4)/20) x 100 = 0.885 %</w:t>
      </w:r>
    </w:p>
    <w:p w14:paraId="0AFC75D4" w14:textId="77777777" w:rsidR="0008417E" w:rsidRDefault="0008417E">
      <w:r>
        <w:br w:type="page"/>
      </w:r>
    </w:p>
    <w:p w14:paraId="22842CFE" w14:textId="33A84CEC" w:rsidR="0008417E" w:rsidRDefault="0008417E" w:rsidP="0008417E">
      <w:pPr>
        <w:pStyle w:val="Heading2"/>
      </w:pPr>
      <w:r>
        <w:lastRenderedPageBreak/>
        <w:t>ecu2 state diagram</w:t>
      </w:r>
    </w:p>
    <w:p w14:paraId="5A9BCAE1" w14:textId="2BA82945" w:rsidR="0008417E" w:rsidRDefault="006B7788" w:rsidP="0008417E">
      <w:r>
        <w:rPr>
          <w:noProof/>
        </w:rPr>
        <w:drawing>
          <wp:inline distT="0" distB="0" distL="0" distR="0" wp14:anchorId="6D4408B7" wp14:editId="5365852F">
            <wp:extent cx="5776461" cy="486960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1B0E" w14:textId="78381CC3" w:rsidR="0008417E" w:rsidRDefault="0008417E" w:rsidP="0008417E"/>
    <w:p w14:paraId="1BB45756" w14:textId="77777777" w:rsidR="0008417E" w:rsidRDefault="0008417E">
      <w:r>
        <w:br w:type="page"/>
      </w:r>
    </w:p>
    <w:p w14:paraId="025B00BE" w14:textId="4DC1C2E6" w:rsidR="0008417E" w:rsidRDefault="0008417E" w:rsidP="0008417E">
      <w:pPr>
        <w:pStyle w:val="Heading2"/>
      </w:pPr>
      <w:r>
        <w:lastRenderedPageBreak/>
        <w:t>ecu2 components state diagram</w:t>
      </w:r>
    </w:p>
    <w:p w14:paraId="1D5EC268" w14:textId="1F3310BD" w:rsidR="0008417E" w:rsidRDefault="0008417E" w:rsidP="0008417E"/>
    <w:p w14:paraId="0515E294" w14:textId="33C4E375" w:rsidR="0008417E" w:rsidRDefault="00395213">
      <w:r w:rsidRPr="00395213">
        <w:rPr>
          <w:noProof/>
        </w:rPr>
        <w:drawing>
          <wp:inline distT="0" distB="0" distL="0" distR="0" wp14:anchorId="4BB6D570" wp14:editId="402703AD">
            <wp:extent cx="6858000" cy="3722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213">
        <w:t xml:space="preserve"> </w:t>
      </w:r>
      <w:r w:rsidR="0008417E">
        <w:br w:type="page"/>
      </w:r>
    </w:p>
    <w:p w14:paraId="3A490AE0" w14:textId="012B6193" w:rsidR="0008417E" w:rsidRDefault="0008417E" w:rsidP="0008417E">
      <w:pPr>
        <w:pStyle w:val="Heading2"/>
      </w:pPr>
      <w:r>
        <w:lastRenderedPageBreak/>
        <w:t>ecu2 sequence diagram</w:t>
      </w:r>
    </w:p>
    <w:p w14:paraId="784AE5AB" w14:textId="060CC3B0" w:rsidR="0008417E" w:rsidRDefault="009F480C" w:rsidP="0008417E">
      <w:r>
        <w:rPr>
          <w:noProof/>
        </w:rPr>
        <w:drawing>
          <wp:inline distT="0" distB="0" distL="0" distR="0" wp14:anchorId="32BBEE16" wp14:editId="71F4F9C1">
            <wp:extent cx="6858000" cy="7319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C2A5" w14:textId="77777777" w:rsidR="0008417E" w:rsidRDefault="0008417E">
      <w:r>
        <w:br w:type="page"/>
      </w:r>
    </w:p>
    <w:p w14:paraId="4ABAD1B7" w14:textId="651F1771" w:rsidR="0008417E" w:rsidRDefault="0008417E" w:rsidP="0008417E">
      <w:pPr>
        <w:pStyle w:val="Heading2"/>
      </w:pPr>
      <w:r>
        <w:lastRenderedPageBreak/>
        <w:t xml:space="preserve">ecu2 </w:t>
      </w:r>
      <w:r w:rsidR="00F23D91">
        <w:t>CPU</w:t>
      </w:r>
      <w:r>
        <w:t xml:space="preserve"> load</w:t>
      </w:r>
    </w:p>
    <w:p w14:paraId="62CFEE16" w14:textId="38BC8A67" w:rsidR="00243BFB" w:rsidRDefault="00F23D91" w:rsidP="00243BFB">
      <w:r>
        <w:t>The system</w:t>
      </w:r>
      <w:r w:rsidR="00460E96">
        <w:t xml:space="preserve"> has two </w:t>
      </w:r>
      <w:proofErr w:type="gramStart"/>
      <w:r w:rsidR="00460E96">
        <w:t>tasks :</w:t>
      </w:r>
      <w:proofErr w:type="gramEnd"/>
    </w:p>
    <w:p w14:paraId="7593CA75" w14:textId="4AD0733E" w:rsidR="00460E96" w:rsidRDefault="00460E96" w:rsidP="00243BFB">
      <w:r>
        <w:t>RecvStatus_</w:t>
      </w:r>
      <w:proofErr w:type="gramStart"/>
      <w:r>
        <w:t>task :</w:t>
      </w:r>
      <w:proofErr w:type="gramEnd"/>
      <w:r>
        <w:t xml:space="preserve"> </w:t>
      </w:r>
      <w:r w:rsidR="00F23D91">
        <w:t>Exe</w:t>
      </w:r>
      <w:r>
        <w:t xml:space="preserve">  time= 18 us , period =5ms</w:t>
      </w:r>
    </w:p>
    <w:p w14:paraId="6992D72B" w14:textId="0E142420" w:rsidR="00460E96" w:rsidRDefault="00460E96" w:rsidP="00243BFB">
      <w:r>
        <w:t>SystemCntrl: exe time =15 us, period =5ms</w:t>
      </w:r>
    </w:p>
    <w:p w14:paraId="7EA997FA" w14:textId="77777777" w:rsidR="00460E96" w:rsidRDefault="00460E96" w:rsidP="00243BFB">
      <w:r>
        <w:t>Hyper period =5ms</w:t>
      </w:r>
    </w:p>
    <w:p w14:paraId="62E919D4" w14:textId="178BAD0A" w:rsidR="00460E96" w:rsidRDefault="00460E96" w:rsidP="00243BFB">
      <w:r>
        <w:t xml:space="preserve">CPU Load = ((0.015+0.018)/5)x100 =0.66 </w:t>
      </w:r>
      <w:r w:rsidR="00FD4415">
        <w:t>%</w:t>
      </w:r>
    </w:p>
    <w:p w14:paraId="647A1AA5" w14:textId="1E9CA942" w:rsidR="00FD4415" w:rsidRDefault="00FD4415" w:rsidP="00243BFB">
      <w:r>
        <w:t xml:space="preserve">NOTE: task exe time was assumed according to real exec time for similar tasks </w:t>
      </w:r>
      <w:r w:rsidR="00F23D91">
        <w:t>from</w:t>
      </w:r>
      <w:r>
        <w:t xml:space="preserve"> </w:t>
      </w:r>
      <w:r w:rsidR="00F23D91">
        <w:t xml:space="preserve">the </w:t>
      </w:r>
      <w:r>
        <w:t>RTOS project.</w:t>
      </w:r>
    </w:p>
    <w:p w14:paraId="6685FAC4" w14:textId="3CF22D0F" w:rsidR="00243BFB" w:rsidRDefault="00243BFB" w:rsidP="00243BFB"/>
    <w:p w14:paraId="31B77BF5" w14:textId="3DBD86BA" w:rsidR="00243BFB" w:rsidRDefault="00243BFB" w:rsidP="00243BFB">
      <w:pPr>
        <w:pStyle w:val="Heading2"/>
      </w:pPr>
      <w:r>
        <w:t>system bus load</w:t>
      </w:r>
    </w:p>
    <w:p w14:paraId="2AE66CCE" w14:textId="7C27A808" w:rsidR="00243BFB" w:rsidRDefault="008C6A77" w:rsidP="00243BFB">
      <w:r>
        <w:t>Speed Sensor Status (5</w:t>
      </w:r>
      <w:proofErr w:type="gramStart"/>
      <w:r>
        <w:t>ms)=</w:t>
      </w:r>
      <w:proofErr w:type="gramEnd"/>
      <w:r>
        <w:t xml:space="preserve">200 </w:t>
      </w:r>
      <w:r w:rsidR="00F23D91">
        <w:t>messages</w:t>
      </w:r>
      <w:r>
        <w:t>/second</w:t>
      </w:r>
    </w:p>
    <w:p w14:paraId="22EC3674" w14:textId="5AF1C466" w:rsidR="008C6A77" w:rsidRDefault="008C6A77" w:rsidP="008C6A77">
      <w:r>
        <w:t>Door Sensor Status(10</w:t>
      </w:r>
      <w:proofErr w:type="gramStart"/>
      <w:r>
        <w:t>ms)=</w:t>
      </w:r>
      <w:proofErr w:type="gramEnd"/>
      <w:r>
        <w:t>100 message/second</w:t>
      </w:r>
    </w:p>
    <w:p w14:paraId="4B9BB5AB" w14:textId="31FD9C7F" w:rsidR="008C6A77" w:rsidRDefault="008C6A77" w:rsidP="00243BFB">
      <w:r>
        <w:t>Light Sw Status(20ms) = 50 message /second</w:t>
      </w:r>
    </w:p>
    <w:p w14:paraId="69697DB7" w14:textId="0B27C08F" w:rsidR="008C6A77" w:rsidRDefault="008C6A77" w:rsidP="00243BFB">
      <w:r>
        <w:t>Total messages on bus = 350 message/second.</w:t>
      </w:r>
    </w:p>
    <w:p w14:paraId="0F12E912" w14:textId="5D5D16B8" w:rsidR="00E24D30" w:rsidRDefault="00E24D30" w:rsidP="00243BFB">
      <w:r>
        <w:t>Assuming sim</w:t>
      </w:r>
      <w:r w:rsidR="006F1C68">
        <w:t xml:space="preserve">ple can protocol with </w:t>
      </w:r>
      <w:r w:rsidR="00F23D91">
        <w:t>a 125-bit</w:t>
      </w:r>
      <w:r w:rsidR="006F1C68">
        <w:t xml:space="preserve"> frame length at </w:t>
      </w:r>
      <w:r w:rsidR="00F23D91">
        <w:t xml:space="preserve">a </w:t>
      </w:r>
      <w:r w:rsidR="006F1C68">
        <w:t xml:space="preserve">speed </w:t>
      </w:r>
      <w:r w:rsidR="00F23D91">
        <w:t xml:space="preserve">of </w:t>
      </w:r>
      <w:r w:rsidR="006F1C68">
        <w:t>500kbit/s</w:t>
      </w:r>
      <w:r>
        <w:t>:</w:t>
      </w:r>
    </w:p>
    <w:p w14:paraId="1B0D0161" w14:textId="3526B716" w:rsidR="006F1C68" w:rsidRDefault="006F1C68" w:rsidP="00243BFB">
      <w:r>
        <w:t>Bus Load= ((350*250)/(1000*1000))*100=8.75%</w:t>
      </w:r>
    </w:p>
    <w:p w14:paraId="4F7CEDBA" w14:textId="77777777" w:rsidR="00E24D30" w:rsidRPr="00243BFB" w:rsidRDefault="00E24D30" w:rsidP="00243BFB"/>
    <w:sectPr w:rsidR="00E24D30" w:rsidRPr="00243BFB" w:rsidSect="00C11BB7">
      <w:footerReference w:type="default" r:id="rId17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39644" w14:textId="77777777" w:rsidR="00E741FF" w:rsidRDefault="00E741FF" w:rsidP="00C6554A">
      <w:pPr>
        <w:spacing w:before="0" w:after="0" w:line="240" w:lineRule="auto"/>
      </w:pPr>
      <w:r>
        <w:separator/>
      </w:r>
    </w:p>
  </w:endnote>
  <w:endnote w:type="continuationSeparator" w:id="0">
    <w:p w14:paraId="09544F85" w14:textId="77777777" w:rsidR="00E741FF" w:rsidRDefault="00E741F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A85C" w14:textId="3E3C04D3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F1C68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A4FAD" w14:textId="77777777" w:rsidR="00E741FF" w:rsidRDefault="00E741F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19C3D51" w14:textId="77777777" w:rsidR="00E741FF" w:rsidRDefault="00E741F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75275306">
    <w:abstractNumId w:val="9"/>
  </w:num>
  <w:num w:numId="2" w16cid:durableId="2092198899">
    <w:abstractNumId w:val="8"/>
  </w:num>
  <w:num w:numId="3" w16cid:durableId="1545025414">
    <w:abstractNumId w:val="8"/>
  </w:num>
  <w:num w:numId="4" w16cid:durableId="2015259208">
    <w:abstractNumId w:val="9"/>
  </w:num>
  <w:num w:numId="5" w16cid:durableId="2023315116">
    <w:abstractNumId w:val="12"/>
  </w:num>
  <w:num w:numId="6" w16cid:durableId="1164474199">
    <w:abstractNumId w:val="10"/>
  </w:num>
  <w:num w:numId="7" w16cid:durableId="642392688">
    <w:abstractNumId w:val="11"/>
  </w:num>
  <w:num w:numId="8" w16cid:durableId="1221283337">
    <w:abstractNumId w:val="7"/>
  </w:num>
  <w:num w:numId="9" w16cid:durableId="329480587">
    <w:abstractNumId w:val="6"/>
  </w:num>
  <w:num w:numId="10" w16cid:durableId="1518808170">
    <w:abstractNumId w:val="5"/>
  </w:num>
  <w:num w:numId="11" w16cid:durableId="829248918">
    <w:abstractNumId w:val="4"/>
  </w:num>
  <w:num w:numId="12" w16cid:durableId="4210240">
    <w:abstractNumId w:val="3"/>
  </w:num>
  <w:num w:numId="13" w16cid:durableId="1827548156">
    <w:abstractNumId w:val="2"/>
  </w:num>
  <w:num w:numId="14" w16cid:durableId="1153833648">
    <w:abstractNumId w:val="1"/>
  </w:num>
  <w:num w:numId="15" w16cid:durableId="132030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17E"/>
    <w:rsid w:val="0008417E"/>
    <w:rsid w:val="00243BFB"/>
    <w:rsid w:val="002554CD"/>
    <w:rsid w:val="00293B83"/>
    <w:rsid w:val="002B4294"/>
    <w:rsid w:val="002E3C1E"/>
    <w:rsid w:val="003107FA"/>
    <w:rsid w:val="00333D0D"/>
    <w:rsid w:val="00395213"/>
    <w:rsid w:val="003C5EF7"/>
    <w:rsid w:val="00460E96"/>
    <w:rsid w:val="004C049F"/>
    <w:rsid w:val="005000E2"/>
    <w:rsid w:val="0053023E"/>
    <w:rsid w:val="005A2A7A"/>
    <w:rsid w:val="006A3CE7"/>
    <w:rsid w:val="006B7788"/>
    <w:rsid w:val="006F1C68"/>
    <w:rsid w:val="008C6A77"/>
    <w:rsid w:val="009F480C"/>
    <w:rsid w:val="00BC5B4D"/>
    <w:rsid w:val="00C11BB7"/>
    <w:rsid w:val="00C6554A"/>
    <w:rsid w:val="00E24D30"/>
    <w:rsid w:val="00E741FF"/>
    <w:rsid w:val="00ED3A16"/>
    <w:rsid w:val="00ED7C44"/>
    <w:rsid w:val="00F23D91"/>
    <w:rsid w:val="00F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70421"/>
  <w15:chartTrackingRefBased/>
  <w15:docId w15:val="{C31F89AE-1510-45DB-8857-E3B3F6FC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17901E7AF9B3469E9CFACFEFA7A39CBF">
    <w:name w:val="17901E7AF9B3469E9CFACFEFA7A39CBF"/>
    <w:rsid w:val="0008417E"/>
    <w:pPr>
      <w:spacing w:before="0" w:after="160" w:line="259" w:lineRule="auto"/>
    </w:pPr>
    <w:rPr>
      <w:rFonts w:eastAsiaTheme="minorEastAsia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3F147993-374F-4620-84F6-4A2F39DDBB08%7d\%7bA10F6EF3-63C8-423F-AD01-0D8101F41872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4ADCB-E71C-4CC8-B8D3-E5A97B459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{A10F6EF3-63C8-423F-AD01-0D8101F41872}tf02835058_win32</Template>
  <TotalTime>215</TotalTime>
  <Pages>9</Pages>
  <Words>183</Words>
  <Characters>1025</Characters>
  <Application>Microsoft Office Word</Application>
  <DocSecurity>0</DocSecurity>
  <Lines>53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2022-10-04T07:52:00Z</dcterms:created>
  <dcterms:modified xsi:type="dcterms:W3CDTF">2022-10-11T18:20:00Z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c21e2ab1be39bcefe440fea2a7e45d00a2afcba5aabf895c359378655eab838c</vt:lpwstr>
  </property>
</Properties>
</file>