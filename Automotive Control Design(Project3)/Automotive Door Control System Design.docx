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A9BE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8FF615A" wp14:editId="2846B9C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A23A9ED" w14:textId="032961C2" w:rsidR="00C6554A" w:rsidRDefault="0008417E" w:rsidP="00C6554A">
      <w:pPr>
        <w:pStyle w:val="Title"/>
      </w:pPr>
      <w:r>
        <w:t>Automotive Door Control System Design</w:t>
      </w:r>
    </w:p>
    <w:p w14:paraId="353AC303" w14:textId="0556BE16" w:rsidR="00C6554A" w:rsidRPr="00D5413C" w:rsidRDefault="009C497B" w:rsidP="00C6554A">
      <w:pPr>
        <w:pStyle w:val="Subtitle"/>
      </w:pPr>
      <w:r>
        <w:t>Static</w:t>
      </w:r>
      <w:r w:rsidR="0008417E">
        <w:t xml:space="preserve"> Design</w:t>
      </w:r>
    </w:p>
    <w:p w14:paraId="2A5822BB" w14:textId="24FF2229" w:rsidR="00C6554A" w:rsidRDefault="0008417E" w:rsidP="00C6554A">
      <w:pPr>
        <w:pStyle w:val="ContactInfo"/>
      </w:pPr>
      <w:r>
        <w:lastRenderedPageBreak/>
        <w:t>Nora El</w:t>
      </w:r>
      <w:r w:rsidR="009C497B">
        <w:t>-H</w:t>
      </w:r>
      <w:r>
        <w:t>ennawy</w:t>
      </w:r>
      <w:r w:rsidR="00C6554A">
        <w:t xml:space="preserve"> | </w:t>
      </w:r>
      <w:r>
        <w:t>EGYFWD</w:t>
      </w:r>
      <w:r w:rsidR="00C6554A">
        <w:t xml:space="preserve"> |</w:t>
      </w:r>
      <w:r w:rsidR="00C6554A" w:rsidRPr="00D5413C">
        <w:t xml:space="preserve"> </w:t>
      </w:r>
      <w:r>
        <w:t>4-10-22</w:t>
      </w:r>
      <w:r w:rsidR="00C6554A">
        <w:br w:type="page"/>
      </w:r>
    </w:p>
    <w:p w14:paraId="0CF9E805" w14:textId="377041ED" w:rsidR="00C6554A" w:rsidRPr="00514122" w:rsidRDefault="009C497B" w:rsidP="0008417E">
      <w:pPr>
        <w:pStyle w:val="Heading1"/>
      </w:pPr>
      <w:r>
        <w:lastRenderedPageBreak/>
        <w:t>System Block Diagram</w:t>
      </w:r>
    </w:p>
    <w:p w14:paraId="6A46C328" w14:textId="3BAEBF8F" w:rsidR="00C6554A" w:rsidRPr="00D5413C" w:rsidRDefault="009C497B" w:rsidP="00C6554A">
      <w:pPr>
        <w:pStyle w:val="Heading2"/>
      </w:pPr>
      <w:r>
        <w:rPr>
          <w:noProof/>
        </w:rPr>
        <w:drawing>
          <wp:inline distT="0" distB="0" distL="0" distR="0" wp14:anchorId="39F7B308" wp14:editId="1CB9D7ED">
            <wp:extent cx="5486400" cy="240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847" w14:textId="011F73B1" w:rsidR="0008417E" w:rsidRDefault="009C497B" w:rsidP="0008417E">
      <w:r>
        <w:t>D :Door Sensor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 Buzzer</w:t>
      </w:r>
    </w:p>
    <w:p w14:paraId="5F71AC6A" w14:textId="2EA5F0D1" w:rsidR="009C497B" w:rsidRDefault="009C497B" w:rsidP="0008417E">
      <w:r>
        <w:t>S: Speed Sensor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RL: Right Light</w:t>
      </w:r>
    </w:p>
    <w:p w14:paraId="6B5B7DDF" w14:textId="08135604" w:rsidR="009C497B" w:rsidRDefault="009C497B" w:rsidP="0008417E">
      <w:r>
        <w:t>L: Light Switch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LL: Left Light</w:t>
      </w:r>
    </w:p>
    <w:p w14:paraId="5EE27722" w14:textId="37C78BD3" w:rsidR="009C497B" w:rsidRDefault="009C497B" w:rsidP="009C497B">
      <w:pPr>
        <w:pStyle w:val="Heading2"/>
      </w:pPr>
      <w:r>
        <w:t>Assumptions:</w:t>
      </w:r>
    </w:p>
    <w:p w14:paraId="7D4BEF19" w14:textId="3389806E" w:rsidR="009C497B" w:rsidRDefault="009C497B" w:rsidP="009C497B">
      <w:r>
        <w:t>ECU1 has an input capture unit that will be used to take readings from speed sensors and send it on SPI??</w:t>
      </w:r>
    </w:p>
    <w:p w14:paraId="3D10C0BF" w14:textId="02E0E6BE" w:rsidR="002379FA" w:rsidRDefault="002379FA" w:rsidP="009C497B">
      <w:r>
        <w:t xml:space="preserve">DIO Ports on ECU are </w:t>
      </w:r>
      <w:r w:rsidR="0081189E">
        <w:t>16 Pin/Port.</w:t>
      </w:r>
    </w:p>
    <w:p w14:paraId="7B41DAB5" w14:textId="77777777" w:rsidR="00626770" w:rsidRPr="00C0005A" w:rsidRDefault="00626770" w:rsidP="00626770">
      <w:r>
        <w:t>NOTE: If OS used provide Delay function no need for Timer driver.</w:t>
      </w:r>
    </w:p>
    <w:p w14:paraId="0900B58F" w14:textId="77777777" w:rsidR="00626770" w:rsidRPr="009C497B" w:rsidRDefault="00626770" w:rsidP="009C497B"/>
    <w:p w14:paraId="26834804" w14:textId="77777777" w:rsidR="0008417E" w:rsidRDefault="0008417E">
      <w:r>
        <w:br w:type="page"/>
      </w:r>
    </w:p>
    <w:p w14:paraId="16D9E7B9" w14:textId="4E2D573E" w:rsidR="002C74C0" w:rsidRDefault="009C497B" w:rsidP="009C497B">
      <w:pPr>
        <w:pStyle w:val="Heading1"/>
      </w:pPr>
      <w:r>
        <w:lastRenderedPageBreak/>
        <w:t>ECU1</w:t>
      </w:r>
    </w:p>
    <w:p w14:paraId="3C78D64B" w14:textId="3370E9A3" w:rsidR="009C497B" w:rsidRDefault="009C497B" w:rsidP="009C497B">
      <w:pPr>
        <w:pStyle w:val="Heading2"/>
      </w:pPr>
      <w:r>
        <w:t>Layered Architecture Diagram</w:t>
      </w:r>
    </w:p>
    <w:p w14:paraId="0DBFEC5B" w14:textId="5827C3B1" w:rsidR="009C497B" w:rsidRPr="009C497B" w:rsidRDefault="00037B5D" w:rsidP="009C497B">
      <w:r>
        <w:rPr>
          <w:noProof/>
        </w:rPr>
        <w:drawing>
          <wp:inline distT="0" distB="0" distL="0" distR="0" wp14:anchorId="088B4B99" wp14:editId="3CD022BB">
            <wp:extent cx="7772400" cy="4007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E1D" w14:textId="43BED4F4" w:rsidR="0008417E" w:rsidRDefault="0008417E" w:rsidP="0008417E"/>
    <w:p w14:paraId="0AFC75D4" w14:textId="77777777" w:rsidR="0008417E" w:rsidRDefault="0008417E">
      <w:r>
        <w:br w:type="page"/>
      </w:r>
    </w:p>
    <w:p w14:paraId="22842CFE" w14:textId="110D6A5F" w:rsidR="0008417E" w:rsidRDefault="0008417E" w:rsidP="0008417E">
      <w:pPr>
        <w:pStyle w:val="Heading2"/>
      </w:pPr>
      <w:r>
        <w:lastRenderedPageBreak/>
        <w:t>ecu</w:t>
      </w:r>
      <w:r w:rsidR="009C497B">
        <w:t>1 Compponents and modules</w:t>
      </w:r>
    </w:p>
    <w:p w14:paraId="4AB66912" w14:textId="7D052B3A" w:rsidR="00415A9B" w:rsidRDefault="007B799E" w:rsidP="00415A9B">
      <w:r>
        <w:t>DIO</w:t>
      </w:r>
    </w:p>
    <w:p w14:paraId="4A5858D0" w14:textId="0D663A1E" w:rsidR="007B799E" w:rsidRDefault="007B799E" w:rsidP="00415A9B">
      <w:r>
        <w:t>CAN</w:t>
      </w:r>
    </w:p>
    <w:p w14:paraId="25D05084" w14:textId="6F51224A" w:rsidR="007B799E" w:rsidRDefault="007B799E" w:rsidP="00415A9B">
      <w:r>
        <w:t>SPI</w:t>
      </w:r>
    </w:p>
    <w:p w14:paraId="169D5F7B" w14:textId="693E635B" w:rsidR="007B799E" w:rsidRDefault="007B799E" w:rsidP="00415A9B">
      <w:r>
        <w:t>Timer</w:t>
      </w:r>
    </w:p>
    <w:p w14:paraId="7B5DD876" w14:textId="5326A1C2" w:rsidR="007B799E" w:rsidRDefault="007B799E" w:rsidP="00415A9B">
      <w:r>
        <w:t>SPEED_Sensor</w:t>
      </w:r>
    </w:p>
    <w:p w14:paraId="0C187741" w14:textId="2E7F69A8" w:rsidR="007B799E" w:rsidRDefault="007B799E" w:rsidP="00415A9B">
      <w:r>
        <w:t>Light_SW</w:t>
      </w:r>
    </w:p>
    <w:p w14:paraId="69050B33" w14:textId="19768F19" w:rsidR="007B799E" w:rsidRDefault="007B799E" w:rsidP="00415A9B">
      <w:r>
        <w:t>Door_Sensor</w:t>
      </w:r>
    </w:p>
    <w:p w14:paraId="52C4B9BF" w14:textId="77777777" w:rsidR="007B799E" w:rsidRDefault="007B799E" w:rsidP="007B799E">
      <w:r>
        <w:t>Communication Manager:</w:t>
      </w:r>
    </w:p>
    <w:p w14:paraId="6016C23B" w14:textId="77777777" w:rsidR="007B799E" w:rsidRPr="00415A9B" w:rsidRDefault="007B799E" w:rsidP="007B799E">
      <w:r>
        <w:t>Sensor  Manager:</w:t>
      </w:r>
    </w:p>
    <w:p w14:paraId="745C8147" w14:textId="6BEC9880" w:rsidR="007B799E" w:rsidRDefault="007B799E" w:rsidP="00415A9B">
      <w:r>
        <w:t>Tasks:</w:t>
      </w:r>
    </w:p>
    <w:p w14:paraId="6EA35CCF" w14:textId="20093DC2" w:rsidR="007B799E" w:rsidRDefault="007B799E" w:rsidP="00415A9B">
      <w:r>
        <w:t>Status Queue</w:t>
      </w:r>
    </w:p>
    <w:p w14:paraId="1D92F76C" w14:textId="2A2AA9B3" w:rsidR="00E809A1" w:rsidRDefault="00E809A1" w:rsidP="00415A9B"/>
    <w:p w14:paraId="41BD0C19" w14:textId="0C85ED48" w:rsidR="00E809A1" w:rsidRDefault="00E809A1" w:rsidP="00415A9B"/>
    <w:p w14:paraId="08ECA09A" w14:textId="78D9E552" w:rsidR="00E809A1" w:rsidRDefault="00E809A1" w:rsidP="00415A9B"/>
    <w:p w14:paraId="5A3F6F87" w14:textId="4EA667E2" w:rsidR="00E809A1" w:rsidRDefault="00E809A1" w:rsidP="00415A9B"/>
    <w:p w14:paraId="60EC1AC6" w14:textId="7AD2ED82" w:rsidR="00E809A1" w:rsidRDefault="00E809A1" w:rsidP="00415A9B"/>
    <w:p w14:paraId="08EE8945" w14:textId="4214C50D" w:rsidR="000A372A" w:rsidRDefault="000A372A" w:rsidP="00415A9B"/>
    <w:p w14:paraId="31D86B46" w14:textId="56983751" w:rsidR="000A372A" w:rsidRDefault="000A372A" w:rsidP="00415A9B"/>
    <w:p w14:paraId="288F04EE" w14:textId="77777777" w:rsidR="000A372A" w:rsidRPr="00415A9B" w:rsidRDefault="000A372A" w:rsidP="00415A9B"/>
    <w:p w14:paraId="5A9BCAE1" w14:textId="52E9B7F9" w:rsidR="0008417E" w:rsidRDefault="00415A9B" w:rsidP="00415A9B">
      <w:pPr>
        <w:pStyle w:val="Heading2"/>
        <w:rPr>
          <w:noProof/>
        </w:rPr>
      </w:pPr>
      <w:bookmarkStart w:id="5" w:name="_ECU1_API_Function"/>
      <w:bookmarkEnd w:id="5"/>
      <w:r>
        <w:rPr>
          <w:noProof/>
        </w:rPr>
        <w:lastRenderedPageBreak/>
        <w:t>ECU1 API Function Description</w:t>
      </w:r>
    </w:p>
    <w:p w14:paraId="6B1EBCC1" w14:textId="017A7DF9" w:rsidR="007B799E" w:rsidRDefault="007B799E" w:rsidP="00E809A1">
      <w:pPr>
        <w:pStyle w:val="Heading3"/>
      </w:pPr>
      <w:r>
        <w:t>DIO</w:t>
      </w:r>
      <w:r w:rsidR="00E809A1"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809A1" w14:paraId="1B78422B" w14:textId="77777777" w:rsidTr="00B8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34843CE5" w14:textId="45A393CF" w:rsidR="00E809A1" w:rsidRDefault="00E809A1" w:rsidP="00E809A1">
            <w:r>
              <w:t>Function name:</w:t>
            </w:r>
            <w:r>
              <w:t xml:space="preserve">    void API_DIO_Init(void)</w:t>
            </w:r>
          </w:p>
        </w:tc>
        <w:tc>
          <w:tcPr>
            <w:tcW w:w="3117" w:type="dxa"/>
            <w:gridSpan w:val="2"/>
          </w:tcPr>
          <w:p w14:paraId="5020F588" w14:textId="77777777" w:rsidR="00E809A1" w:rsidRDefault="00E809A1" w:rsidP="00E80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9A1" w14:paraId="7247C047" w14:textId="77777777" w:rsidTr="00E80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F8F2457" w14:textId="77777777" w:rsidR="00E809A1" w:rsidRDefault="00E809A1" w:rsidP="00E809A1">
            <w:r>
              <w:t>Arguments</w:t>
            </w:r>
          </w:p>
        </w:tc>
        <w:tc>
          <w:tcPr>
            <w:tcW w:w="3117" w:type="dxa"/>
            <w:vMerge w:val="restart"/>
          </w:tcPr>
          <w:p w14:paraId="61720AB3" w14:textId="3041F352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</w:t>
            </w:r>
            <w:r>
              <w:t xml:space="preserve"> None</w:t>
            </w:r>
          </w:p>
          <w:p w14:paraId="6F1160D9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D4D49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4AA516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</w:p>
        </w:tc>
        <w:tc>
          <w:tcPr>
            <w:tcW w:w="1559" w:type="dxa"/>
          </w:tcPr>
          <w:p w14:paraId="07AC2658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E809A1" w14:paraId="7CE79DD3" w14:textId="77777777" w:rsidTr="00E809A1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5A85A7B" w14:textId="77777777" w:rsidR="00E809A1" w:rsidRDefault="00E809A1" w:rsidP="00E809A1"/>
        </w:tc>
        <w:tc>
          <w:tcPr>
            <w:tcW w:w="3117" w:type="dxa"/>
            <w:vMerge/>
          </w:tcPr>
          <w:p w14:paraId="66A3EFBB" w14:textId="77777777" w:rsidR="00E809A1" w:rsidRDefault="00E809A1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A30CAFA" w14:textId="77777777" w:rsidR="00E809A1" w:rsidRDefault="00E809A1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809A1" w14:paraId="5FE1CF78" w14:textId="77777777" w:rsidTr="00E80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C9EB304" w14:textId="77777777" w:rsidR="00E809A1" w:rsidRDefault="00E809A1" w:rsidP="00E809A1"/>
        </w:tc>
        <w:tc>
          <w:tcPr>
            <w:tcW w:w="3117" w:type="dxa"/>
            <w:vMerge/>
          </w:tcPr>
          <w:p w14:paraId="4F469AF6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2B3A888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21554918" w14:textId="77777777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809A1" w14:paraId="19AD9CDA" w14:textId="77777777" w:rsidTr="00E809A1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4E11FCF" w14:textId="77777777" w:rsidR="00E809A1" w:rsidRDefault="00E809A1" w:rsidP="00E809A1"/>
        </w:tc>
        <w:tc>
          <w:tcPr>
            <w:tcW w:w="3117" w:type="dxa"/>
            <w:vMerge/>
          </w:tcPr>
          <w:p w14:paraId="7B8E33A5" w14:textId="77777777" w:rsidR="00E809A1" w:rsidRDefault="00E809A1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9602D11" w14:textId="77777777" w:rsidR="00E809A1" w:rsidRDefault="00E809A1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809A1" w14:paraId="1313F6DC" w14:textId="77777777" w:rsidTr="00E80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49F613F" w14:textId="77777777" w:rsidR="00E809A1" w:rsidRDefault="00E809A1" w:rsidP="00E809A1">
            <w:r>
              <w:t>Return</w:t>
            </w:r>
          </w:p>
        </w:tc>
        <w:tc>
          <w:tcPr>
            <w:tcW w:w="3117" w:type="dxa"/>
          </w:tcPr>
          <w:p w14:paraId="5162936A" w14:textId="74E8C58C" w:rsidR="00E809A1" w:rsidRDefault="00464F65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4DBE2811" w14:textId="47C11F96" w:rsidR="00E809A1" w:rsidRDefault="00464F65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E809A1" w14:paraId="69036160" w14:textId="77777777" w:rsidTr="00E809A1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FF211DC" w14:textId="77777777" w:rsidR="00E809A1" w:rsidRDefault="00E809A1" w:rsidP="00E809A1"/>
        </w:tc>
        <w:tc>
          <w:tcPr>
            <w:tcW w:w="3117" w:type="dxa"/>
          </w:tcPr>
          <w:p w14:paraId="04A4311E" w14:textId="3BEEA63C" w:rsidR="00E809A1" w:rsidRDefault="00464F65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29FCF9AE" w14:textId="682E4A36" w:rsidR="00E809A1" w:rsidRDefault="00E809A1" w:rsidP="00E8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9A1" w14:paraId="56E07C07" w14:textId="77777777" w:rsidTr="00E80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B7F8F" w14:textId="77777777" w:rsidR="00E809A1" w:rsidRDefault="00E809A1" w:rsidP="00E809A1">
            <w:r>
              <w:t>Description</w:t>
            </w:r>
          </w:p>
        </w:tc>
        <w:tc>
          <w:tcPr>
            <w:tcW w:w="6234" w:type="dxa"/>
            <w:gridSpan w:val="3"/>
          </w:tcPr>
          <w:p w14:paraId="51196910" w14:textId="0D0A64C8" w:rsidR="00E809A1" w:rsidRDefault="00E809A1" w:rsidP="00E80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 DIO driver with user configuration </w:t>
            </w:r>
          </w:p>
        </w:tc>
      </w:tr>
    </w:tbl>
    <w:p w14:paraId="533F68E3" w14:textId="3F967670" w:rsidR="00E809A1" w:rsidRDefault="00E809A1" w:rsidP="007B79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809A1" w14:paraId="01526B9A" w14:textId="77777777" w:rsidTr="0092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35BBC44" w14:textId="761A40A1" w:rsidR="00E809A1" w:rsidRDefault="00E809A1" w:rsidP="00655B68">
            <w:r>
              <w:t xml:space="preserve">Function name:    </w:t>
            </w:r>
            <w:r w:rsidR="002316A4">
              <w:t>DIOPinVal</w:t>
            </w:r>
            <w:r w:rsidR="002316A4">
              <w:t xml:space="preserve"> </w:t>
            </w:r>
            <w:r>
              <w:t>API_DIO_</w:t>
            </w:r>
            <w:r>
              <w:t>ReadPin</w:t>
            </w:r>
            <w:r>
              <w:t>(</w:t>
            </w:r>
            <w:r w:rsidR="002316A4">
              <w:t>DIOPinID</w:t>
            </w:r>
            <w:r w:rsidR="002316A4">
              <w:t xml:space="preserve"> </w:t>
            </w:r>
            <w:r>
              <w:t xml:space="preserve">PinNum, </w:t>
            </w:r>
            <w:r w:rsidR="002316A4">
              <w:t>DIOPortID</w:t>
            </w:r>
            <w:r w:rsidR="002316A4">
              <w:t xml:space="preserve"> </w:t>
            </w:r>
            <w:r>
              <w:t>PortID</w:t>
            </w:r>
            <w:r>
              <w:t>)</w:t>
            </w:r>
          </w:p>
        </w:tc>
      </w:tr>
      <w:tr w:rsidR="00E809A1" w14:paraId="47D4531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1F69FD4" w14:textId="77777777" w:rsidR="00E809A1" w:rsidRDefault="00E809A1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D5E5A49" w14:textId="0A010109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  <w:r>
              <w:t>PinNum ,PortID</w:t>
            </w:r>
          </w:p>
          <w:p w14:paraId="27BA98C2" w14:textId="77777777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83163B" w14:textId="77777777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BF8A16A" w14:textId="29ECBC06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  <w:r w:rsidR="00464F65">
              <w:t xml:space="preserve"> </w:t>
            </w:r>
            <w:r>
              <w:t>PinNum</w:t>
            </w:r>
          </w:p>
        </w:tc>
        <w:tc>
          <w:tcPr>
            <w:tcW w:w="1559" w:type="dxa"/>
          </w:tcPr>
          <w:p w14:paraId="5C551A07" w14:textId="7277DC7C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464F65">
              <w:t xml:space="preserve"> </w:t>
            </w:r>
            <w:r w:rsidR="002316A4">
              <w:t>DIOPin</w:t>
            </w:r>
            <w:r w:rsidR="002316A4">
              <w:t>ID</w:t>
            </w:r>
          </w:p>
        </w:tc>
      </w:tr>
      <w:tr w:rsidR="00E809A1" w14:paraId="4AE42982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7836275" w14:textId="77777777" w:rsidR="00E809A1" w:rsidRDefault="00E809A1" w:rsidP="00655B68"/>
        </w:tc>
        <w:tc>
          <w:tcPr>
            <w:tcW w:w="3117" w:type="dxa"/>
            <w:vMerge/>
          </w:tcPr>
          <w:p w14:paraId="4664ED95" w14:textId="77777777" w:rsidR="00E809A1" w:rsidRDefault="00E809A1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8FB471F" w14:textId="31386630" w:rsidR="00E809A1" w:rsidRDefault="00E809A1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 w:rsidR="00464F65">
              <w:t xml:space="preserve"> Pin number to read.</w:t>
            </w:r>
          </w:p>
        </w:tc>
      </w:tr>
      <w:tr w:rsidR="00E809A1" w14:paraId="4B07F6C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E193160" w14:textId="77777777" w:rsidR="00E809A1" w:rsidRDefault="00E809A1" w:rsidP="00655B68"/>
        </w:tc>
        <w:tc>
          <w:tcPr>
            <w:tcW w:w="3117" w:type="dxa"/>
            <w:vMerge/>
          </w:tcPr>
          <w:p w14:paraId="1787FEDA" w14:textId="77777777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748B5E7" w14:textId="324462CA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  <w:r w:rsidR="00464F65">
              <w:t>PortId</w:t>
            </w:r>
          </w:p>
        </w:tc>
        <w:tc>
          <w:tcPr>
            <w:tcW w:w="1559" w:type="dxa"/>
          </w:tcPr>
          <w:p w14:paraId="1B774E6A" w14:textId="3BCF1216" w:rsidR="00E809A1" w:rsidRDefault="00E809A1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  <w:r w:rsidR="00464F65">
              <w:t xml:space="preserve">: </w:t>
            </w:r>
            <w:r w:rsidR="002316A4">
              <w:t>DIOP</w:t>
            </w:r>
            <w:r w:rsidR="002316A4">
              <w:t>ortID</w:t>
            </w:r>
          </w:p>
        </w:tc>
      </w:tr>
      <w:tr w:rsidR="00E809A1" w14:paraId="69B78091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92E199" w14:textId="77777777" w:rsidR="00E809A1" w:rsidRDefault="00E809A1" w:rsidP="00655B68"/>
        </w:tc>
        <w:tc>
          <w:tcPr>
            <w:tcW w:w="3117" w:type="dxa"/>
            <w:vMerge/>
          </w:tcPr>
          <w:p w14:paraId="1CE571FE" w14:textId="77777777" w:rsidR="00E809A1" w:rsidRDefault="00E809A1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952D4B9" w14:textId="04324C39" w:rsidR="00E809A1" w:rsidRDefault="00E809A1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 w:rsidR="00464F65">
              <w:t xml:space="preserve"> ID for Port that contains PinNum</w:t>
            </w:r>
          </w:p>
        </w:tc>
      </w:tr>
      <w:tr w:rsidR="00E809A1" w14:paraId="0DB7279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9ABE0AD" w14:textId="77777777" w:rsidR="00E809A1" w:rsidRDefault="00E809A1" w:rsidP="00655B68">
            <w:r>
              <w:t>Return</w:t>
            </w:r>
          </w:p>
        </w:tc>
        <w:tc>
          <w:tcPr>
            <w:tcW w:w="3117" w:type="dxa"/>
          </w:tcPr>
          <w:p w14:paraId="41D70F02" w14:textId="61842316" w:rsidR="00E809A1" w:rsidRDefault="00464F6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t>:</w:t>
            </w:r>
            <w:r>
              <w:t xml:space="preserve"> PinVal</w:t>
            </w:r>
          </w:p>
        </w:tc>
        <w:tc>
          <w:tcPr>
            <w:tcW w:w="3117" w:type="dxa"/>
            <w:gridSpan w:val="2"/>
          </w:tcPr>
          <w:p w14:paraId="7267A879" w14:textId="31168440" w:rsidR="00E809A1" w:rsidRDefault="00464F6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2316A4">
              <w:t xml:space="preserve"> </w:t>
            </w:r>
            <w:r w:rsidR="002316A4">
              <w:t>DIOPinVal</w:t>
            </w:r>
          </w:p>
        </w:tc>
      </w:tr>
      <w:tr w:rsidR="00464F65" w14:paraId="5863EEE7" w14:textId="77777777" w:rsidTr="00F919AA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6777D0A" w14:textId="77777777" w:rsidR="00464F65" w:rsidRDefault="00464F65" w:rsidP="00655B68"/>
        </w:tc>
        <w:tc>
          <w:tcPr>
            <w:tcW w:w="6234" w:type="dxa"/>
            <w:gridSpan w:val="3"/>
          </w:tcPr>
          <w:p w14:paraId="5D9FD965" w14:textId="4ABB54A4" w:rsidR="00464F65" w:rsidRDefault="00464F6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>
              <w:t>:</w:t>
            </w:r>
            <w:r w:rsidR="00AB486C">
              <w:t xml:space="preserve"> Pin value for PinNum on PortID </w:t>
            </w:r>
          </w:p>
        </w:tc>
      </w:tr>
      <w:tr w:rsidR="00E809A1" w14:paraId="2BC562B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D0ED63" w14:textId="77777777" w:rsidR="00E809A1" w:rsidRDefault="00E809A1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462F9DCC" w14:textId="33F00A9B" w:rsidR="00E809A1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Value fro PinNum on PortID</w:t>
            </w:r>
          </w:p>
        </w:tc>
      </w:tr>
    </w:tbl>
    <w:p w14:paraId="0A4A83A4" w14:textId="26E8088A" w:rsidR="00E809A1" w:rsidRDefault="00E809A1" w:rsidP="007B799E"/>
    <w:p w14:paraId="2E9C4D35" w14:textId="77777777" w:rsidR="00D92C4B" w:rsidRDefault="00D92C4B" w:rsidP="007B79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B486C" w14:paraId="52F96498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0B10AD4" w14:textId="1D3AB5F4" w:rsidR="00AB486C" w:rsidRDefault="00AB486C" w:rsidP="00655B68">
            <w:r>
              <w:lastRenderedPageBreak/>
              <w:t xml:space="preserve">Function name:    </w:t>
            </w:r>
            <w:r w:rsidR="002316A4">
              <w:t>DIOP</w:t>
            </w:r>
            <w:r w:rsidR="002316A4">
              <w:t xml:space="preserve">ortVal </w:t>
            </w:r>
            <w:r>
              <w:t xml:space="preserve"> API_DIO_ReadP</w:t>
            </w:r>
            <w:r>
              <w:t>ort</w:t>
            </w:r>
            <w:r>
              <w:t>(</w:t>
            </w:r>
            <w:r w:rsidR="002316A4">
              <w:t>DIOP</w:t>
            </w:r>
            <w:r w:rsidR="002316A4">
              <w:t>ort</w:t>
            </w:r>
            <w:r w:rsidR="002316A4">
              <w:t>ID</w:t>
            </w:r>
            <w:r w:rsidR="002316A4">
              <w:t xml:space="preserve">  </w:t>
            </w:r>
            <w:r>
              <w:t>PortID)</w:t>
            </w:r>
          </w:p>
        </w:tc>
      </w:tr>
      <w:tr w:rsidR="00AB486C" w14:paraId="701B48B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495058B" w14:textId="77777777" w:rsidR="00AB486C" w:rsidRDefault="00AB486C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240275AC" w14:textId="278B1E67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PortID</w:t>
            </w:r>
          </w:p>
          <w:p w14:paraId="0D69089A" w14:textId="77777777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7BA981" w14:textId="77777777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0227E1F" w14:textId="40E1C553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</w:t>
            </w:r>
            <w:r w:rsidR="00C6438E">
              <w:t>PortId</w:t>
            </w:r>
          </w:p>
        </w:tc>
        <w:tc>
          <w:tcPr>
            <w:tcW w:w="1559" w:type="dxa"/>
          </w:tcPr>
          <w:p w14:paraId="564D574F" w14:textId="2BF27FB3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 w:rsidR="002316A4">
              <w:t>DIOP</w:t>
            </w:r>
            <w:r w:rsidR="002316A4">
              <w:t>ort</w:t>
            </w:r>
            <w:r w:rsidR="002316A4">
              <w:t>ID</w:t>
            </w:r>
          </w:p>
        </w:tc>
      </w:tr>
      <w:tr w:rsidR="00AB486C" w14:paraId="4C618857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1C083B8" w14:textId="77777777" w:rsidR="00AB486C" w:rsidRDefault="00AB486C" w:rsidP="00655B68"/>
        </w:tc>
        <w:tc>
          <w:tcPr>
            <w:tcW w:w="3117" w:type="dxa"/>
            <w:vMerge/>
          </w:tcPr>
          <w:p w14:paraId="318A0662" w14:textId="77777777" w:rsidR="00AB486C" w:rsidRDefault="00AB486C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7239D98" w14:textId="3984D378" w:rsidR="00AB486C" w:rsidRDefault="00AB486C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 w:rsidR="00C6438E">
              <w:t xml:space="preserve">ID for Port </w:t>
            </w:r>
            <w:r w:rsidR="00024DC7">
              <w:t>to read from.</w:t>
            </w:r>
          </w:p>
        </w:tc>
      </w:tr>
      <w:tr w:rsidR="00AB486C" w14:paraId="6E19CCF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4B84D51" w14:textId="77777777" w:rsidR="00AB486C" w:rsidRDefault="00AB486C" w:rsidP="00655B68"/>
        </w:tc>
        <w:tc>
          <w:tcPr>
            <w:tcW w:w="3117" w:type="dxa"/>
            <w:vMerge/>
          </w:tcPr>
          <w:p w14:paraId="3D7B02DA" w14:textId="77777777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3294AA6" w14:textId="7C4D031F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522199E5" w14:textId="49276298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AB486C" w14:paraId="0D9821D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EDA0E34" w14:textId="77777777" w:rsidR="00AB486C" w:rsidRDefault="00AB486C" w:rsidP="00655B68"/>
        </w:tc>
        <w:tc>
          <w:tcPr>
            <w:tcW w:w="3117" w:type="dxa"/>
            <w:vMerge/>
          </w:tcPr>
          <w:p w14:paraId="3E5FCA51" w14:textId="77777777" w:rsidR="00AB486C" w:rsidRDefault="00AB486C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BE14EC7" w14:textId="26EDE0B4" w:rsidR="00AB486C" w:rsidRDefault="00AB486C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AB486C" w14:paraId="61E637F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0568D78" w14:textId="77777777" w:rsidR="00AB486C" w:rsidRDefault="00AB486C" w:rsidP="00655B68">
            <w:r>
              <w:t>Return</w:t>
            </w:r>
          </w:p>
        </w:tc>
        <w:tc>
          <w:tcPr>
            <w:tcW w:w="3117" w:type="dxa"/>
          </w:tcPr>
          <w:p w14:paraId="337E0B10" w14:textId="4F5A0EEF" w:rsidR="00AB486C" w:rsidRDefault="00AB486C" w:rsidP="00024DC7">
            <w:pPr>
              <w:tabs>
                <w:tab w:val="left" w:pos="15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P</w:t>
            </w:r>
            <w:r w:rsidR="00024DC7">
              <w:t>ort</w:t>
            </w:r>
            <w:r>
              <w:t>Val</w:t>
            </w:r>
            <w:r w:rsidR="00024DC7">
              <w:tab/>
            </w:r>
          </w:p>
        </w:tc>
        <w:tc>
          <w:tcPr>
            <w:tcW w:w="3117" w:type="dxa"/>
            <w:gridSpan w:val="2"/>
          </w:tcPr>
          <w:p w14:paraId="057B2FD2" w14:textId="3783BE39" w:rsidR="00AB486C" w:rsidRDefault="00AB486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2316A4">
              <w:t xml:space="preserve"> </w:t>
            </w:r>
            <w:r w:rsidR="002316A4">
              <w:t>DIOP</w:t>
            </w:r>
            <w:r w:rsidR="002316A4">
              <w:t>ortVal</w:t>
            </w:r>
          </w:p>
        </w:tc>
      </w:tr>
      <w:tr w:rsidR="00AB486C" w14:paraId="602112FA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7FD22A4" w14:textId="77777777" w:rsidR="00AB486C" w:rsidRDefault="00AB486C" w:rsidP="00655B68"/>
        </w:tc>
        <w:tc>
          <w:tcPr>
            <w:tcW w:w="6234" w:type="dxa"/>
            <w:gridSpan w:val="3"/>
          </w:tcPr>
          <w:p w14:paraId="2526E4B7" w14:textId="269C88FA" w:rsidR="00AB486C" w:rsidRDefault="00AB486C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 w:rsidR="00024DC7">
              <w:t xml:space="preserve"> current reading of</w:t>
            </w:r>
            <w:r>
              <w:t xml:space="preserve"> P</w:t>
            </w:r>
            <w:r w:rsidR="00024DC7">
              <w:t>ort</w:t>
            </w:r>
            <w:r>
              <w:t xml:space="preserve"> value for  PortID </w:t>
            </w:r>
          </w:p>
        </w:tc>
      </w:tr>
      <w:tr w:rsidR="00AB486C" w14:paraId="59C21B67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E1DA22" w14:textId="77777777" w:rsidR="00AB486C" w:rsidRDefault="00AB486C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467A37F9" w14:textId="260120A8" w:rsidR="00AB486C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Value for PortId</w:t>
            </w:r>
            <w:r w:rsidR="00AB486C">
              <w:t xml:space="preserve"> </w:t>
            </w:r>
          </w:p>
        </w:tc>
      </w:tr>
    </w:tbl>
    <w:p w14:paraId="47CBCE2A" w14:textId="240EF41D" w:rsidR="00AB486C" w:rsidRDefault="00AB486C" w:rsidP="007B79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024DC7" w14:paraId="2824F1B3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F35A5C2" w14:textId="4E35DC69" w:rsidR="00024DC7" w:rsidRDefault="00024DC7" w:rsidP="00655B68">
            <w:r>
              <w:t>Function name:    void  API_DIO_</w:t>
            </w:r>
            <w:r>
              <w:t>Write</w:t>
            </w:r>
            <w:r>
              <w:t>Port(</w:t>
            </w:r>
            <w:r w:rsidR="002316A4">
              <w:t>DIOP</w:t>
            </w:r>
            <w:r w:rsidR="002316A4">
              <w:t>ort</w:t>
            </w:r>
            <w:r w:rsidR="002316A4">
              <w:t>ID</w:t>
            </w:r>
            <w:r w:rsidR="002316A4">
              <w:t xml:space="preserve"> </w:t>
            </w:r>
            <w:r>
              <w:t>PortID</w:t>
            </w:r>
            <w:r w:rsidR="00D1633F">
              <w:t xml:space="preserve">, </w:t>
            </w:r>
            <w:r w:rsidR="002316A4">
              <w:t>DIOP</w:t>
            </w:r>
            <w:r w:rsidR="002316A4">
              <w:t>ortVal</w:t>
            </w:r>
            <w:r w:rsidR="00D1633F">
              <w:t xml:space="preserve"> PortVal</w:t>
            </w:r>
            <w:r>
              <w:t>)</w:t>
            </w:r>
          </w:p>
        </w:tc>
      </w:tr>
      <w:tr w:rsidR="00024DC7" w14:paraId="676A0F2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C591AEC" w14:textId="77777777" w:rsidR="00024DC7" w:rsidRDefault="00024DC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16AA0BB" w14:textId="6538A9B0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PortID</w:t>
            </w:r>
            <w:r w:rsidR="00D1633F">
              <w:t xml:space="preserve"> , PortVal</w:t>
            </w:r>
          </w:p>
          <w:p w14:paraId="22A50D56" w14:textId="77777777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FD6932" w14:textId="77777777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4B96B8C" w14:textId="77777777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PortId</w:t>
            </w:r>
          </w:p>
        </w:tc>
        <w:tc>
          <w:tcPr>
            <w:tcW w:w="1559" w:type="dxa"/>
          </w:tcPr>
          <w:p w14:paraId="585F9F2B" w14:textId="3B34ACDE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 w:rsidR="002316A4">
              <w:t>DIOP</w:t>
            </w:r>
            <w:r w:rsidR="002316A4">
              <w:t>ort</w:t>
            </w:r>
            <w:r w:rsidR="002316A4">
              <w:t>ID</w:t>
            </w:r>
          </w:p>
        </w:tc>
      </w:tr>
      <w:tr w:rsidR="00024DC7" w14:paraId="0F28E919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AD3755F" w14:textId="77777777" w:rsidR="00024DC7" w:rsidRDefault="00024DC7" w:rsidP="00655B68"/>
        </w:tc>
        <w:tc>
          <w:tcPr>
            <w:tcW w:w="3117" w:type="dxa"/>
            <w:vMerge/>
          </w:tcPr>
          <w:p w14:paraId="4D4ABE8A" w14:textId="77777777" w:rsidR="00024DC7" w:rsidRDefault="00024DC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77C85E1" w14:textId="5E787435" w:rsidR="00024DC7" w:rsidRDefault="00024DC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ID for Port to </w:t>
            </w:r>
            <w:r w:rsidR="00D1633F">
              <w:t>write on</w:t>
            </w:r>
            <w:r>
              <w:t>.</w:t>
            </w:r>
          </w:p>
        </w:tc>
      </w:tr>
      <w:tr w:rsidR="00024DC7" w14:paraId="1BF324E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F832E30" w14:textId="77777777" w:rsidR="00024DC7" w:rsidRDefault="00024DC7" w:rsidP="00655B68"/>
        </w:tc>
        <w:tc>
          <w:tcPr>
            <w:tcW w:w="3117" w:type="dxa"/>
            <w:vMerge/>
          </w:tcPr>
          <w:p w14:paraId="568FB390" w14:textId="77777777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E88A21" w14:textId="3BB9D5ED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  <w:r w:rsidR="00D1633F">
              <w:t>PortVal</w:t>
            </w:r>
          </w:p>
        </w:tc>
        <w:tc>
          <w:tcPr>
            <w:tcW w:w="1559" w:type="dxa"/>
          </w:tcPr>
          <w:p w14:paraId="310806A1" w14:textId="02ACDF42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2316A4">
              <w:t xml:space="preserve"> </w:t>
            </w:r>
            <w:r w:rsidR="002316A4">
              <w:t>DIOP</w:t>
            </w:r>
            <w:r w:rsidR="002316A4">
              <w:t>ortVal</w:t>
            </w:r>
          </w:p>
        </w:tc>
      </w:tr>
      <w:tr w:rsidR="00024DC7" w14:paraId="2AAB544E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9DAB623" w14:textId="77777777" w:rsidR="00024DC7" w:rsidRDefault="00024DC7" w:rsidP="00655B68"/>
        </w:tc>
        <w:tc>
          <w:tcPr>
            <w:tcW w:w="3117" w:type="dxa"/>
            <w:vMerge/>
          </w:tcPr>
          <w:p w14:paraId="368A33DB" w14:textId="77777777" w:rsidR="00024DC7" w:rsidRDefault="00024DC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EF43BE9" w14:textId="797C1D22" w:rsidR="00024DC7" w:rsidRDefault="00024DC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 w:rsidR="00D1633F">
              <w:t>Value to write on Port PortID.</w:t>
            </w:r>
          </w:p>
        </w:tc>
      </w:tr>
      <w:tr w:rsidR="00024DC7" w14:paraId="7FCD06C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09CDF527" w14:textId="77777777" w:rsidR="00024DC7" w:rsidRDefault="00024DC7" w:rsidP="00655B68">
            <w:r>
              <w:t>Return</w:t>
            </w:r>
          </w:p>
        </w:tc>
        <w:tc>
          <w:tcPr>
            <w:tcW w:w="3117" w:type="dxa"/>
          </w:tcPr>
          <w:p w14:paraId="3D429137" w14:textId="40D85C0C" w:rsidR="00024DC7" w:rsidRDefault="00024DC7" w:rsidP="00655B68">
            <w:pPr>
              <w:tabs>
                <w:tab w:val="left" w:pos="15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  <w:r w:rsidR="00D1633F">
              <w:t>None</w:t>
            </w:r>
            <w:r>
              <w:tab/>
            </w:r>
          </w:p>
        </w:tc>
        <w:tc>
          <w:tcPr>
            <w:tcW w:w="3117" w:type="dxa"/>
            <w:gridSpan w:val="2"/>
          </w:tcPr>
          <w:p w14:paraId="3DC9BFBA" w14:textId="67F367E2" w:rsidR="00024DC7" w:rsidRDefault="00024DC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024DC7" w14:paraId="30C82700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788FF30" w14:textId="77777777" w:rsidR="00024DC7" w:rsidRDefault="00024DC7" w:rsidP="00655B68"/>
        </w:tc>
        <w:tc>
          <w:tcPr>
            <w:tcW w:w="6234" w:type="dxa"/>
            <w:gridSpan w:val="3"/>
          </w:tcPr>
          <w:p w14:paraId="5DB2D5FD" w14:textId="134071B9" w:rsidR="00024DC7" w:rsidRDefault="00024DC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024DC7" w14:paraId="53FD596F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CE78C" w14:textId="15A03588" w:rsidR="00024DC7" w:rsidRDefault="00024DC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7D9B9057" w14:textId="5102D19E" w:rsidR="00024DC7" w:rsidRDefault="00D1633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</w:t>
            </w:r>
            <w:r w:rsidR="00024DC7">
              <w:t xml:space="preserve"> Value</w:t>
            </w:r>
            <w:r>
              <w:t xml:space="preserve"> :PortVal </w:t>
            </w:r>
            <w:r w:rsidR="00024DC7">
              <w:t xml:space="preserve"> </w:t>
            </w:r>
            <w:r>
              <w:t>on Port:</w:t>
            </w:r>
            <w:r w:rsidR="00024DC7">
              <w:t xml:space="preserve"> PortId </w:t>
            </w:r>
          </w:p>
        </w:tc>
      </w:tr>
    </w:tbl>
    <w:p w14:paraId="6CB7B8B3" w14:textId="7CB6B862" w:rsidR="00024DC7" w:rsidRDefault="00024DC7" w:rsidP="007B799E"/>
    <w:p w14:paraId="08CC9286" w14:textId="2B1DC92A" w:rsidR="00607C3D" w:rsidRDefault="00607C3D" w:rsidP="007B799E"/>
    <w:p w14:paraId="30BB29B9" w14:textId="77777777" w:rsidR="00607C3D" w:rsidRDefault="00607C3D" w:rsidP="007B79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D1633F" w14:paraId="13E7FB0A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A07AF96" w14:textId="2D281C54" w:rsidR="00D1633F" w:rsidRDefault="00D1633F" w:rsidP="00655B68">
            <w:r>
              <w:lastRenderedPageBreak/>
              <w:t>Function name:    void  API_DIO_WriteP</w:t>
            </w:r>
            <w:r>
              <w:t>in</w:t>
            </w:r>
            <w:r>
              <w:t>(</w:t>
            </w:r>
            <w:r w:rsidR="002316A4">
              <w:t>DIOP</w:t>
            </w:r>
            <w:r w:rsidR="002316A4">
              <w:t>ort</w:t>
            </w:r>
            <w:r w:rsidR="002316A4">
              <w:t>ID</w:t>
            </w:r>
            <w:r w:rsidR="002316A4">
              <w:t xml:space="preserve"> </w:t>
            </w:r>
            <w:r>
              <w:t>PortID,</w:t>
            </w:r>
            <w:r w:rsidR="00D92C4B">
              <w:t xml:space="preserve"> </w:t>
            </w:r>
            <w:r w:rsidR="00D92C4B">
              <w:t>DIOPinID</w:t>
            </w:r>
            <w:r w:rsidR="00D92C4B">
              <w:t xml:space="preserve"> </w:t>
            </w:r>
            <w:r>
              <w:t>PinNum,</w:t>
            </w:r>
            <w:r>
              <w:t xml:space="preserve"> </w:t>
            </w:r>
            <w:r w:rsidR="00D92C4B">
              <w:t>DIOPin</w:t>
            </w:r>
            <w:r w:rsidR="00D92C4B">
              <w:t>Val</w:t>
            </w:r>
            <w:r>
              <w:t xml:space="preserve"> P</w:t>
            </w:r>
            <w:r w:rsidR="00380767">
              <w:t>in</w:t>
            </w:r>
            <w:r>
              <w:t>Val)</w:t>
            </w:r>
          </w:p>
        </w:tc>
      </w:tr>
      <w:tr w:rsidR="00380767" w14:paraId="671D897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59677B0" w14:textId="77777777" w:rsidR="00380767" w:rsidRDefault="0038076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387A7899" w14:textId="0AEFB22B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PortID ,</w:t>
            </w:r>
            <w:r>
              <w:t>PinNum,</w:t>
            </w:r>
            <w:r>
              <w:t xml:space="preserve"> P</w:t>
            </w:r>
            <w:r>
              <w:t>in</w:t>
            </w:r>
            <w:r>
              <w:t>Val</w:t>
            </w:r>
          </w:p>
          <w:p w14:paraId="4D71615E" w14:textId="77777777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1408C" w14:textId="77777777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805F5D4" w14:textId="77777777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PortId</w:t>
            </w:r>
          </w:p>
        </w:tc>
        <w:tc>
          <w:tcPr>
            <w:tcW w:w="1559" w:type="dxa"/>
          </w:tcPr>
          <w:p w14:paraId="77B49DFA" w14:textId="7EFC169D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 w:rsidR="00D92C4B">
              <w:t>DIOP</w:t>
            </w:r>
            <w:r w:rsidR="00D92C4B">
              <w:t>ort</w:t>
            </w:r>
            <w:r w:rsidR="00D92C4B">
              <w:t>ID</w:t>
            </w:r>
          </w:p>
        </w:tc>
      </w:tr>
      <w:tr w:rsidR="00380767" w14:paraId="08228E5F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32F67A1" w14:textId="77777777" w:rsidR="00380767" w:rsidRDefault="00380767" w:rsidP="00655B68"/>
        </w:tc>
        <w:tc>
          <w:tcPr>
            <w:tcW w:w="3117" w:type="dxa"/>
            <w:vMerge/>
          </w:tcPr>
          <w:p w14:paraId="7CA77DAD" w14:textId="77777777" w:rsidR="00380767" w:rsidRDefault="0038076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08D4F28" w14:textId="77777777" w:rsidR="00380767" w:rsidRDefault="0038076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ID for Port to write on.</w:t>
            </w:r>
          </w:p>
        </w:tc>
      </w:tr>
      <w:tr w:rsidR="00380767" w14:paraId="6D3D343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0BC8803" w14:textId="77777777" w:rsidR="00380767" w:rsidRDefault="00380767" w:rsidP="00655B68"/>
        </w:tc>
        <w:tc>
          <w:tcPr>
            <w:tcW w:w="3117" w:type="dxa"/>
            <w:vMerge/>
          </w:tcPr>
          <w:p w14:paraId="4BBAA917" w14:textId="77777777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2F5B491" w14:textId="74F5AD94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A2:P</w:t>
            </w:r>
            <w:r>
              <w:t>inNum</w:t>
            </w:r>
          </w:p>
        </w:tc>
        <w:tc>
          <w:tcPr>
            <w:tcW w:w="1559" w:type="dxa"/>
          </w:tcPr>
          <w:p w14:paraId="371CF704" w14:textId="7B4F1537" w:rsidR="00380767" w:rsidRDefault="0038076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D92C4B">
              <w:t xml:space="preserve"> </w:t>
            </w:r>
            <w:r w:rsidR="00D92C4B">
              <w:t>DIOPinID</w:t>
            </w:r>
            <w:r>
              <w:t xml:space="preserve"> </w:t>
            </w:r>
          </w:p>
        </w:tc>
      </w:tr>
      <w:tr w:rsidR="00380767" w14:paraId="5DB026F8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008DAB3" w14:textId="77777777" w:rsidR="00380767" w:rsidRDefault="00380767" w:rsidP="00655B68"/>
        </w:tc>
        <w:tc>
          <w:tcPr>
            <w:tcW w:w="3117" w:type="dxa"/>
            <w:vMerge/>
          </w:tcPr>
          <w:p w14:paraId="4EBAF233" w14:textId="77777777" w:rsidR="00380767" w:rsidRDefault="0038076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4EA5AF4" w14:textId="56623B96" w:rsidR="00380767" w:rsidRDefault="00380767" w:rsidP="00380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PinNum</w:t>
            </w:r>
            <w:r>
              <w:t xml:space="preserve"> </w:t>
            </w:r>
            <w:r>
              <w:t xml:space="preserve">to write </w:t>
            </w:r>
            <w:r>
              <w:t xml:space="preserve"> on </w:t>
            </w:r>
            <w:r>
              <w:t>Port</w:t>
            </w:r>
            <w:r>
              <w:t>:</w:t>
            </w:r>
            <w:r>
              <w:t xml:space="preserve"> PortID.</w:t>
            </w:r>
          </w:p>
        </w:tc>
      </w:tr>
      <w:tr w:rsidR="00380767" w14:paraId="168B9938" w14:textId="77777777" w:rsidTr="0033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D16D4EC" w14:textId="77777777" w:rsidR="00380767" w:rsidRDefault="00380767" w:rsidP="00380767"/>
        </w:tc>
        <w:tc>
          <w:tcPr>
            <w:tcW w:w="3117" w:type="dxa"/>
            <w:vMerge/>
          </w:tcPr>
          <w:p w14:paraId="3FF320E6" w14:textId="77777777" w:rsidR="00380767" w:rsidRDefault="00380767" w:rsidP="0038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63C74F4" w14:textId="07F2660B" w:rsidR="00380767" w:rsidRDefault="00380767" w:rsidP="0038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3</w:t>
            </w:r>
            <w:r>
              <w:t>:PinVal</w:t>
            </w:r>
          </w:p>
        </w:tc>
        <w:tc>
          <w:tcPr>
            <w:tcW w:w="1559" w:type="dxa"/>
          </w:tcPr>
          <w:p w14:paraId="6D41F61D" w14:textId="27EFD145" w:rsidR="00380767" w:rsidRDefault="00380767" w:rsidP="0038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D92C4B">
              <w:t xml:space="preserve"> </w:t>
            </w:r>
            <w:r w:rsidR="00D92C4B">
              <w:t>DIOPin</w:t>
            </w:r>
            <w:r w:rsidR="00D92C4B">
              <w:t>Val</w:t>
            </w:r>
          </w:p>
        </w:tc>
      </w:tr>
      <w:tr w:rsidR="00380767" w14:paraId="3D49C395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E13156A" w14:textId="77777777" w:rsidR="00380767" w:rsidRDefault="00380767" w:rsidP="00380767"/>
        </w:tc>
        <w:tc>
          <w:tcPr>
            <w:tcW w:w="3117" w:type="dxa"/>
            <w:vMerge/>
          </w:tcPr>
          <w:p w14:paraId="7D2949A3" w14:textId="77777777" w:rsidR="00380767" w:rsidRDefault="00380767" w:rsidP="00380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3FAF305" w14:textId="0E1203E4" w:rsidR="00380767" w:rsidRDefault="00380767" w:rsidP="00380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Value to write on Pin :PinNum on Port: PortID.</w:t>
            </w:r>
          </w:p>
        </w:tc>
      </w:tr>
      <w:tr w:rsidR="00380767" w14:paraId="70B323FA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9D3DA53" w14:textId="77777777" w:rsidR="00380767" w:rsidRDefault="00380767" w:rsidP="00380767">
            <w:r>
              <w:t>Return</w:t>
            </w:r>
          </w:p>
        </w:tc>
        <w:tc>
          <w:tcPr>
            <w:tcW w:w="3117" w:type="dxa"/>
          </w:tcPr>
          <w:p w14:paraId="5F6B8103" w14:textId="77777777" w:rsidR="00380767" w:rsidRDefault="00380767" w:rsidP="00380767">
            <w:pPr>
              <w:tabs>
                <w:tab w:val="left" w:pos="15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None</w:t>
            </w:r>
            <w:r>
              <w:tab/>
            </w:r>
          </w:p>
        </w:tc>
        <w:tc>
          <w:tcPr>
            <w:tcW w:w="3117" w:type="dxa"/>
            <w:gridSpan w:val="2"/>
          </w:tcPr>
          <w:p w14:paraId="3A412848" w14:textId="77777777" w:rsidR="00380767" w:rsidRDefault="00380767" w:rsidP="0038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380767" w14:paraId="5A56A9C1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3781526" w14:textId="77777777" w:rsidR="00380767" w:rsidRDefault="00380767" w:rsidP="00380767"/>
        </w:tc>
        <w:tc>
          <w:tcPr>
            <w:tcW w:w="6234" w:type="dxa"/>
            <w:gridSpan w:val="3"/>
          </w:tcPr>
          <w:p w14:paraId="50D018DD" w14:textId="77777777" w:rsidR="00380767" w:rsidRDefault="00380767" w:rsidP="00380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380767" w14:paraId="65810AF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BB384A" w14:textId="4DD8EA45" w:rsidR="00380767" w:rsidRDefault="00380767" w:rsidP="00380767">
            <w:r>
              <w:t>Description</w:t>
            </w:r>
          </w:p>
        </w:tc>
        <w:tc>
          <w:tcPr>
            <w:tcW w:w="6234" w:type="dxa"/>
            <w:gridSpan w:val="3"/>
          </w:tcPr>
          <w:p w14:paraId="2E6B4D4B" w14:textId="294E473C" w:rsidR="00380767" w:rsidRDefault="00380767" w:rsidP="0038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Value :P</w:t>
            </w:r>
            <w:r>
              <w:t>in</w:t>
            </w:r>
            <w:r>
              <w:t xml:space="preserve">Val </w:t>
            </w:r>
            <w:r>
              <w:t>on Pin:PinNum</w:t>
            </w:r>
            <w:r>
              <w:t xml:space="preserve"> on Port: PortId </w:t>
            </w:r>
          </w:p>
        </w:tc>
      </w:tr>
    </w:tbl>
    <w:p w14:paraId="53658E0F" w14:textId="3986E542" w:rsidR="00D1633F" w:rsidRDefault="00D1633F" w:rsidP="007B799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1187F" w14:paraId="5A0E21C2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0ED48C8" w14:textId="47146020" w:rsidR="00A1187F" w:rsidRDefault="00A1187F" w:rsidP="00655B68">
            <w:r>
              <w:t xml:space="preserve">Function name:    </w:t>
            </w:r>
            <w:r w:rsidR="000A372A">
              <w:t>void</w:t>
            </w:r>
            <w:r>
              <w:t xml:space="preserve"> API_DIO_</w:t>
            </w:r>
            <w:r w:rsidR="000A372A">
              <w:t>Toggle</w:t>
            </w:r>
            <w:r>
              <w:t>Pin(</w:t>
            </w:r>
            <w:r w:rsidR="00D92C4B">
              <w:t>DIOPinID</w:t>
            </w:r>
            <w:r w:rsidR="00D92C4B">
              <w:t xml:space="preserve"> </w:t>
            </w:r>
            <w:r>
              <w:t xml:space="preserve">PinNum, </w:t>
            </w:r>
            <w:r w:rsidR="00D92C4B">
              <w:t>DIOP</w:t>
            </w:r>
            <w:r w:rsidR="00D92C4B">
              <w:t>ort</w:t>
            </w:r>
            <w:r w:rsidR="00D92C4B">
              <w:t>ID</w:t>
            </w:r>
            <w:r w:rsidR="00D92C4B">
              <w:t xml:space="preserve"> </w:t>
            </w:r>
            <w:r>
              <w:t>PortID)</w:t>
            </w:r>
          </w:p>
        </w:tc>
      </w:tr>
      <w:tr w:rsidR="00A1187F" w14:paraId="539B9DA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B31E81D" w14:textId="77777777" w:rsidR="00A1187F" w:rsidRDefault="00A1187F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4A29C2A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PinNum ,PortID</w:t>
            </w:r>
          </w:p>
          <w:p w14:paraId="1D4DEC60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71CEC1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6159E94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PinNum</w:t>
            </w:r>
          </w:p>
        </w:tc>
        <w:tc>
          <w:tcPr>
            <w:tcW w:w="1559" w:type="dxa"/>
          </w:tcPr>
          <w:p w14:paraId="56714CC9" w14:textId="0BBF170F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 w:rsidR="00D92C4B">
              <w:t>DIOPinID</w:t>
            </w:r>
          </w:p>
        </w:tc>
      </w:tr>
      <w:tr w:rsidR="00A1187F" w14:paraId="2C3FC87B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3FADE77" w14:textId="77777777" w:rsidR="00A1187F" w:rsidRDefault="00A1187F" w:rsidP="00655B68"/>
        </w:tc>
        <w:tc>
          <w:tcPr>
            <w:tcW w:w="3117" w:type="dxa"/>
            <w:vMerge/>
          </w:tcPr>
          <w:p w14:paraId="1A353ED2" w14:textId="77777777" w:rsidR="00A1187F" w:rsidRDefault="00A1187F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7B7ABA0" w14:textId="24C4D54E" w:rsidR="00A1187F" w:rsidRDefault="00A1187F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Pin number to </w:t>
            </w:r>
            <w:r w:rsidR="000A372A">
              <w:t>toggle</w:t>
            </w:r>
            <w:r>
              <w:t>.</w:t>
            </w:r>
          </w:p>
        </w:tc>
      </w:tr>
      <w:tr w:rsidR="00A1187F" w14:paraId="4B6117B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5FAE8BB" w14:textId="77777777" w:rsidR="00A1187F" w:rsidRDefault="00A1187F" w:rsidP="00655B68"/>
        </w:tc>
        <w:tc>
          <w:tcPr>
            <w:tcW w:w="3117" w:type="dxa"/>
            <w:vMerge/>
          </w:tcPr>
          <w:p w14:paraId="25BF23CE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0CD4F75" w14:textId="77777777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A2:PortId</w:t>
            </w:r>
          </w:p>
        </w:tc>
        <w:tc>
          <w:tcPr>
            <w:tcW w:w="1559" w:type="dxa"/>
          </w:tcPr>
          <w:p w14:paraId="4F6E0921" w14:textId="613E1CE9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 w:rsidR="00D92C4B">
              <w:t>DIOP</w:t>
            </w:r>
            <w:r w:rsidR="00D92C4B">
              <w:t>ort</w:t>
            </w:r>
            <w:r w:rsidR="00D92C4B">
              <w:t>ID</w:t>
            </w:r>
          </w:p>
        </w:tc>
      </w:tr>
      <w:tr w:rsidR="00A1187F" w14:paraId="7EA5BDB9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6D7DACA" w14:textId="77777777" w:rsidR="00A1187F" w:rsidRDefault="00A1187F" w:rsidP="00655B68"/>
        </w:tc>
        <w:tc>
          <w:tcPr>
            <w:tcW w:w="3117" w:type="dxa"/>
            <w:vMerge/>
          </w:tcPr>
          <w:p w14:paraId="01F15546" w14:textId="77777777" w:rsidR="00A1187F" w:rsidRDefault="00A1187F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2610266" w14:textId="77777777" w:rsidR="00A1187F" w:rsidRDefault="00A1187F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ID for Port that contains PinNum</w:t>
            </w:r>
          </w:p>
        </w:tc>
      </w:tr>
      <w:tr w:rsidR="00A1187F" w14:paraId="662A674A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76C5BAB" w14:textId="77777777" w:rsidR="00A1187F" w:rsidRDefault="00A1187F" w:rsidP="00655B68">
            <w:r>
              <w:t>Return</w:t>
            </w:r>
          </w:p>
        </w:tc>
        <w:tc>
          <w:tcPr>
            <w:tcW w:w="3117" w:type="dxa"/>
          </w:tcPr>
          <w:p w14:paraId="53057388" w14:textId="7B96DC63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  <w:r w:rsidR="000A372A">
              <w:t>None</w:t>
            </w:r>
          </w:p>
        </w:tc>
        <w:tc>
          <w:tcPr>
            <w:tcW w:w="3117" w:type="dxa"/>
            <w:gridSpan w:val="2"/>
          </w:tcPr>
          <w:p w14:paraId="132DFC07" w14:textId="2137DB60" w:rsidR="00A1187F" w:rsidRDefault="00A1187F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1187F" w14:paraId="7505A980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C97E6B" w14:textId="77777777" w:rsidR="00A1187F" w:rsidRDefault="00A1187F" w:rsidP="00655B68"/>
        </w:tc>
        <w:tc>
          <w:tcPr>
            <w:tcW w:w="6234" w:type="dxa"/>
            <w:gridSpan w:val="3"/>
          </w:tcPr>
          <w:p w14:paraId="64037E00" w14:textId="2A77878F" w:rsidR="00A1187F" w:rsidRDefault="00A1187F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A1187F" w14:paraId="7FD59CE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449C17" w14:textId="77777777" w:rsidR="00A1187F" w:rsidRDefault="00A1187F" w:rsidP="00655B68">
            <w:r>
              <w:lastRenderedPageBreak/>
              <w:t>Description</w:t>
            </w:r>
          </w:p>
        </w:tc>
        <w:tc>
          <w:tcPr>
            <w:tcW w:w="6234" w:type="dxa"/>
            <w:gridSpan w:val="3"/>
          </w:tcPr>
          <w:p w14:paraId="642523A7" w14:textId="2B8F5248" w:rsidR="00A1187F" w:rsidRDefault="000A372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</w:t>
            </w:r>
            <w:r w:rsidR="00A1187F">
              <w:t xml:space="preserve"> PinNum on PortID</w:t>
            </w:r>
          </w:p>
        </w:tc>
      </w:tr>
    </w:tbl>
    <w:p w14:paraId="0715F88F" w14:textId="5B7F6DFF" w:rsidR="00A1187F" w:rsidRDefault="002379FA" w:rsidP="00A052B7">
      <w:pPr>
        <w:pStyle w:val="Heading2"/>
      </w:pPr>
      <w:r>
        <w:t xml:space="preserve"> Type Defines:</w:t>
      </w:r>
    </w:p>
    <w:p w14:paraId="0AA18FEE" w14:textId="348DD530" w:rsidR="002379FA" w:rsidRDefault="002379FA" w:rsidP="00D9457E">
      <w:pPr>
        <w:pStyle w:val="ListParagraph"/>
        <w:numPr>
          <w:ilvl w:val="0"/>
          <w:numId w:val="16"/>
        </w:numPr>
      </w:pPr>
      <w:r>
        <w:t>DIOPinVal :</w:t>
      </w:r>
      <w:r>
        <w:tab/>
      </w:r>
      <w:r>
        <w:tab/>
      </w:r>
    </w:p>
    <w:p w14:paraId="42ABBADC" w14:textId="10B5ADEE" w:rsidR="002379FA" w:rsidRDefault="002379FA" w:rsidP="00D9457E">
      <w:pPr>
        <w:ind w:firstLine="720"/>
      </w:pPr>
      <w:r w:rsidRPr="002379FA">
        <w:rPr>
          <w:b/>
          <w:bCs/>
          <w:color w:val="4E5B6F" w:themeColor="text2"/>
        </w:rPr>
        <w:t>DataType</w:t>
      </w:r>
      <w:r>
        <w:t>: u8</w:t>
      </w:r>
      <w:r>
        <w:tab/>
      </w:r>
      <w:r>
        <w:tab/>
      </w:r>
      <w:r w:rsidRPr="002379FA">
        <w:rPr>
          <w:b/>
          <w:bCs/>
          <w:color w:val="4E5B6F" w:themeColor="text2"/>
        </w:rPr>
        <w:t>Description</w:t>
      </w:r>
      <w:r>
        <w:t>: DIO Pin value ( 0/1)</w:t>
      </w:r>
    </w:p>
    <w:p w14:paraId="7FBFDBE8" w14:textId="40385B6B" w:rsidR="002379FA" w:rsidRDefault="002379FA" w:rsidP="00D9457E">
      <w:pPr>
        <w:pStyle w:val="ListParagraph"/>
        <w:numPr>
          <w:ilvl w:val="0"/>
          <w:numId w:val="16"/>
        </w:numPr>
      </w:pPr>
      <w:r>
        <w:t>DIOP</w:t>
      </w:r>
      <w:r>
        <w:t>ort</w:t>
      </w:r>
      <w:r>
        <w:t>Val :</w:t>
      </w:r>
      <w:r>
        <w:tab/>
      </w:r>
      <w:r>
        <w:tab/>
      </w:r>
    </w:p>
    <w:p w14:paraId="7E6441CC" w14:textId="6DD7F3ED" w:rsidR="002379FA" w:rsidRDefault="002379FA" w:rsidP="00D9457E">
      <w:pPr>
        <w:ind w:firstLine="720"/>
      </w:pPr>
      <w:r w:rsidRPr="002379FA">
        <w:rPr>
          <w:b/>
          <w:bCs/>
          <w:color w:val="4E5B6F" w:themeColor="text2"/>
        </w:rPr>
        <w:t>DataType</w:t>
      </w:r>
      <w:r>
        <w:t>: u8</w:t>
      </w:r>
      <w:r>
        <w:tab/>
      </w:r>
      <w:r>
        <w:tab/>
      </w:r>
      <w:r w:rsidRPr="002379FA">
        <w:rPr>
          <w:b/>
          <w:bCs/>
          <w:color w:val="4E5B6F" w:themeColor="text2"/>
        </w:rPr>
        <w:t>Description</w:t>
      </w:r>
      <w:r>
        <w:t>: DIO P</w:t>
      </w:r>
      <w:r>
        <w:t>ort</w:t>
      </w:r>
      <w:r>
        <w:t xml:space="preserve"> value</w:t>
      </w:r>
      <w:r>
        <w:t xml:space="preserve"> </w:t>
      </w:r>
      <w:r>
        <w:t xml:space="preserve">( </w:t>
      </w:r>
      <w:r>
        <w:t>0x00</w:t>
      </w:r>
      <w:r>
        <w:sym w:font="Wingdings" w:char="F0E0"/>
      </w:r>
      <w:r>
        <w:t>0xff</w:t>
      </w:r>
      <w:r>
        <w:t>)</w:t>
      </w:r>
    </w:p>
    <w:p w14:paraId="24DE4D6B" w14:textId="4D17EE90" w:rsidR="002379FA" w:rsidRDefault="002379FA" w:rsidP="00D9457E">
      <w:pPr>
        <w:pStyle w:val="ListParagraph"/>
        <w:numPr>
          <w:ilvl w:val="0"/>
          <w:numId w:val="16"/>
        </w:numPr>
      </w:pPr>
      <w:r>
        <w:t>DIOPin</w:t>
      </w:r>
      <w:r>
        <w:t>ID</w:t>
      </w:r>
      <w:r>
        <w:t xml:space="preserve"> :</w:t>
      </w:r>
      <w:r>
        <w:tab/>
      </w:r>
      <w:r>
        <w:tab/>
      </w:r>
    </w:p>
    <w:p w14:paraId="7F4CC00F" w14:textId="7950CBBD" w:rsidR="002379FA" w:rsidRDefault="002379FA" w:rsidP="00D9457E">
      <w:pPr>
        <w:ind w:firstLine="720"/>
      </w:pPr>
      <w:r w:rsidRPr="002379FA">
        <w:rPr>
          <w:b/>
          <w:bCs/>
          <w:color w:val="4E5B6F" w:themeColor="text2"/>
        </w:rPr>
        <w:t>DataType</w:t>
      </w:r>
      <w:r>
        <w:t>: u8</w:t>
      </w:r>
      <w:r>
        <w:tab/>
      </w:r>
      <w:r>
        <w:tab/>
      </w:r>
      <w:r w:rsidRPr="002379FA">
        <w:rPr>
          <w:b/>
          <w:bCs/>
          <w:color w:val="4E5B6F" w:themeColor="text2"/>
        </w:rPr>
        <w:t>Description</w:t>
      </w:r>
      <w:r>
        <w:t xml:space="preserve">: DIO Pin </w:t>
      </w:r>
      <w:r>
        <w:t xml:space="preserve">number </w:t>
      </w:r>
      <w:r>
        <w:t xml:space="preserve">( </w:t>
      </w:r>
      <w:r>
        <w:t xml:space="preserve">0 </w:t>
      </w:r>
      <w:r>
        <w:sym w:font="Wingdings" w:char="F0E0"/>
      </w:r>
      <w:r>
        <w:t xml:space="preserve"> 8</w:t>
      </w:r>
      <w:r>
        <w:t>)</w:t>
      </w:r>
    </w:p>
    <w:p w14:paraId="3776C0FE" w14:textId="2A27EA39" w:rsidR="00D9457E" w:rsidRDefault="00D9457E" w:rsidP="00D9457E">
      <w:pPr>
        <w:pStyle w:val="ListParagraph"/>
        <w:numPr>
          <w:ilvl w:val="0"/>
          <w:numId w:val="16"/>
        </w:numPr>
      </w:pPr>
      <w:r>
        <w:t>DIOP</w:t>
      </w:r>
      <w:r>
        <w:t>ort</w:t>
      </w:r>
      <w:r>
        <w:t>ID :</w:t>
      </w:r>
      <w:r>
        <w:tab/>
      </w:r>
      <w:r>
        <w:tab/>
      </w:r>
    </w:p>
    <w:p w14:paraId="61D6AD55" w14:textId="7C5AE044" w:rsidR="00D9457E" w:rsidRDefault="00D9457E" w:rsidP="00D9457E">
      <w:pPr>
        <w:ind w:firstLine="720"/>
      </w:pPr>
      <w:r w:rsidRPr="002379FA">
        <w:rPr>
          <w:b/>
          <w:bCs/>
          <w:color w:val="4E5B6F" w:themeColor="text2"/>
        </w:rPr>
        <w:t>DataType</w:t>
      </w:r>
      <w:r>
        <w:t>: u</w:t>
      </w:r>
      <w:r>
        <w:t>16</w:t>
      </w:r>
      <w:r>
        <w:tab/>
      </w:r>
      <w:r>
        <w:tab/>
      </w:r>
      <w:r w:rsidRPr="002379FA">
        <w:rPr>
          <w:b/>
          <w:bCs/>
          <w:color w:val="4E5B6F" w:themeColor="text2"/>
        </w:rPr>
        <w:t>Description</w:t>
      </w:r>
      <w:r>
        <w:t>: DIO P</w:t>
      </w:r>
      <w:r>
        <w:t>ort Id</w:t>
      </w:r>
      <w:r>
        <w:t xml:space="preserve"> ( </w:t>
      </w:r>
      <w:r>
        <w:t>PortA,PortB….</w:t>
      </w:r>
      <w:r>
        <w:t>)</w:t>
      </w:r>
    </w:p>
    <w:p w14:paraId="03C486A6" w14:textId="77777777" w:rsidR="00D9457E" w:rsidRDefault="00D9457E" w:rsidP="00D9457E"/>
    <w:p w14:paraId="169795CA" w14:textId="77777777" w:rsidR="000A372A" w:rsidRDefault="000A372A" w:rsidP="007B799E"/>
    <w:p w14:paraId="2D9E8793" w14:textId="77777777" w:rsidR="000A372A" w:rsidRDefault="000A372A" w:rsidP="007B799E"/>
    <w:p w14:paraId="378760FE" w14:textId="77777777" w:rsidR="000A372A" w:rsidRDefault="000A372A" w:rsidP="007B799E"/>
    <w:p w14:paraId="3265FB06" w14:textId="77777777" w:rsidR="000A372A" w:rsidRDefault="000A372A" w:rsidP="007B799E"/>
    <w:p w14:paraId="1A356CC5" w14:textId="77777777" w:rsidR="000A372A" w:rsidRDefault="000A372A" w:rsidP="007B799E"/>
    <w:p w14:paraId="55BFC1B8" w14:textId="77777777" w:rsidR="000A372A" w:rsidRDefault="000A372A" w:rsidP="007B799E"/>
    <w:p w14:paraId="5FD52E9F" w14:textId="78170481" w:rsidR="000A372A" w:rsidRDefault="000A372A" w:rsidP="007B799E"/>
    <w:p w14:paraId="2614C745" w14:textId="062D6608" w:rsidR="00D92C4B" w:rsidRDefault="00D92C4B" w:rsidP="007B799E"/>
    <w:p w14:paraId="16AFEAB8" w14:textId="75CC55F4" w:rsidR="00D92C4B" w:rsidRDefault="00D92C4B" w:rsidP="007B799E"/>
    <w:p w14:paraId="3B0A6BED" w14:textId="77777777" w:rsidR="00D92C4B" w:rsidRDefault="00D92C4B" w:rsidP="007B799E"/>
    <w:p w14:paraId="153C32C7" w14:textId="74E2586F" w:rsidR="007B799E" w:rsidRDefault="007B799E" w:rsidP="00D92C4B">
      <w:pPr>
        <w:pStyle w:val="Heading2"/>
      </w:pPr>
      <w:r>
        <w:lastRenderedPageBreak/>
        <w:t>CAN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052B7" w14:paraId="3BE83554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63412321" w14:textId="7AC45E06" w:rsidR="00A052B7" w:rsidRDefault="00A052B7" w:rsidP="00655B68">
            <w:bookmarkStart w:id="6" w:name="_Hlk115872807"/>
            <w:r>
              <w:t>Function name:    void API_</w:t>
            </w:r>
            <w:r>
              <w:t>CAN</w:t>
            </w:r>
            <w:r>
              <w:t>_Init(void)</w:t>
            </w:r>
          </w:p>
        </w:tc>
        <w:tc>
          <w:tcPr>
            <w:tcW w:w="3117" w:type="dxa"/>
            <w:gridSpan w:val="2"/>
          </w:tcPr>
          <w:p w14:paraId="54EDA538" w14:textId="77777777" w:rsidR="00A052B7" w:rsidRDefault="00A052B7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2B7" w14:paraId="1410F0F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652A524" w14:textId="77777777" w:rsidR="00A052B7" w:rsidRDefault="00A052B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3B9636D0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None</w:t>
            </w:r>
          </w:p>
          <w:p w14:paraId="0CC19026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C3B953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7A995D9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</w:p>
        </w:tc>
        <w:tc>
          <w:tcPr>
            <w:tcW w:w="1559" w:type="dxa"/>
          </w:tcPr>
          <w:p w14:paraId="0FE66081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052B7" w14:paraId="283DBE29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F8B467" w14:textId="77777777" w:rsidR="00A052B7" w:rsidRDefault="00A052B7" w:rsidP="00655B68"/>
        </w:tc>
        <w:tc>
          <w:tcPr>
            <w:tcW w:w="3117" w:type="dxa"/>
            <w:vMerge/>
          </w:tcPr>
          <w:p w14:paraId="282DC59C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F02C49D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052B7" w14:paraId="494EF89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3B4FFF0" w14:textId="77777777" w:rsidR="00A052B7" w:rsidRDefault="00A052B7" w:rsidP="00655B68"/>
        </w:tc>
        <w:tc>
          <w:tcPr>
            <w:tcW w:w="3117" w:type="dxa"/>
            <w:vMerge/>
          </w:tcPr>
          <w:p w14:paraId="31CB7A3F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61D977B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1849264C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052B7" w14:paraId="3106CB8B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5A2AD09" w14:textId="77777777" w:rsidR="00A052B7" w:rsidRDefault="00A052B7" w:rsidP="00655B68"/>
        </w:tc>
        <w:tc>
          <w:tcPr>
            <w:tcW w:w="3117" w:type="dxa"/>
            <w:vMerge/>
          </w:tcPr>
          <w:p w14:paraId="7CD534B7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A5459D4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052B7" w14:paraId="75FCC4EA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CBB6FCE" w14:textId="77777777" w:rsidR="00A052B7" w:rsidRDefault="00A052B7" w:rsidP="00655B68">
            <w:r>
              <w:t>Return</w:t>
            </w:r>
          </w:p>
        </w:tc>
        <w:tc>
          <w:tcPr>
            <w:tcW w:w="3117" w:type="dxa"/>
          </w:tcPr>
          <w:p w14:paraId="6DBD29A5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0CF389DE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052B7" w14:paraId="65A9C7D9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D1B38D8" w14:textId="77777777" w:rsidR="00A052B7" w:rsidRDefault="00A052B7" w:rsidP="00655B68"/>
        </w:tc>
        <w:tc>
          <w:tcPr>
            <w:tcW w:w="3117" w:type="dxa"/>
          </w:tcPr>
          <w:p w14:paraId="1860AFC8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50444221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2B7" w14:paraId="4BD42E37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4C432" w14:textId="77777777" w:rsidR="00A052B7" w:rsidRDefault="00A052B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5DC78F60" w14:textId="4386947E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 </w:t>
            </w:r>
            <w:r>
              <w:t>CAN</w:t>
            </w:r>
            <w:r>
              <w:t xml:space="preserve"> driver with user configuration </w:t>
            </w:r>
          </w:p>
        </w:tc>
      </w:tr>
      <w:bookmarkEnd w:id="6"/>
    </w:tbl>
    <w:p w14:paraId="2A67980E" w14:textId="1CFB8B3B" w:rsidR="00A052B7" w:rsidRDefault="00A052B7" w:rsidP="00A052B7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052B7" w14:paraId="77820F11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5047C532" w14:textId="40558E04" w:rsidR="00A052B7" w:rsidRDefault="00A052B7" w:rsidP="00655B68">
            <w:r>
              <w:t>Function name:    void API_</w:t>
            </w:r>
            <w:r>
              <w:t>CAN</w:t>
            </w:r>
            <w:r>
              <w:t>_</w:t>
            </w:r>
            <w:r>
              <w:t>Write</w:t>
            </w:r>
            <w:r>
              <w:t>(</w:t>
            </w:r>
            <w:r>
              <w:t>CAN</w:t>
            </w:r>
            <w:r w:rsidR="00C0005A">
              <w:t>_</w:t>
            </w:r>
            <w:r>
              <w:t>Msg  Msg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6C64F118" w14:textId="77777777" w:rsidR="00A052B7" w:rsidRDefault="00A052B7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2B7" w14:paraId="6433DB6F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388E800" w14:textId="77777777" w:rsidR="00A052B7" w:rsidRDefault="00A052B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46392656" w14:textId="75DB2C35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  <w:r>
              <w:t>Msg</w:t>
            </w:r>
          </w:p>
          <w:p w14:paraId="19807F05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95AB1F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5D2A8F8" w14:textId="1774BAC4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  <w:r>
              <w:t>Msg</w:t>
            </w:r>
          </w:p>
        </w:tc>
        <w:tc>
          <w:tcPr>
            <w:tcW w:w="1559" w:type="dxa"/>
          </w:tcPr>
          <w:p w14:paraId="4DA8EA5D" w14:textId="4293E34D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>
              <w:t xml:space="preserve"> CANMsg</w:t>
            </w:r>
          </w:p>
        </w:tc>
      </w:tr>
      <w:tr w:rsidR="00A052B7" w14:paraId="001C6F2F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4760F83" w14:textId="77777777" w:rsidR="00A052B7" w:rsidRDefault="00A052B7" w:rsidP="00655B68"/>
        </w:tc>
        <w:tc>
          <w:tcPr>
            <w:tcW w:w="3117" w:type="dxa"/>
            <w:vMerge/>
          </w:tcPr>
          <w:p w14:paraId="303DD46E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F0B5082" w14:textId="27214655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Message to send on Can Bus</w:t>
            </w:r>
          </w:p>
        </w:tc>
      </w:tr>
      <w:tr w:rsidR="00A052B7" w14:paraId="3728B51F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DE21D63" w14:textId="77777777" w:rsidR="00A052B7" w:rsidRDefault="00A052B7" w:rsidP="00655B68"/>
        </w:tc>
        <w:tc>
          <w:tcPr>
            <w:tcW w:w="3117" w:type="dxa"/>
            <w:vMerge/>
          </w:tcPr>
          <w:p w14:paraId="468E4B76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BF1D6B1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67C6228F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052B7" w14:paraId="3DF1B7F7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FB932B1" w14:textId="77777777" w:rsidR="00A052B7" w:rsidRDefault="00A052B7" w:rsidP="00655B68"/>
        </w:tc>
        <w:tc>
          <w:tcPr>
            <w:tcW w:w="3117" w:type="dxa"/>
            <w:vMerge/>
          </w:tcPr>
          <w:p w14:paraId="6EDA6E44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CC508DC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052B7" w14:paraId="37391AF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D2B429D" w14:textId="77777777" w:rsidR="00A052B7" w:rsidRDefault="00A052B7" w:rsidP="00655B68">
            <w:r>
              <w:t>Return</w:t>
            </w:r>
          </w:p>
        </w:tc>
        <w:tc>
          <w:tcPr>
            <w:tcW w:w="3117" w:type="dxa"/>
          </w:tcPr>
          <w:p w14:paraId="7FA7709A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5597AF9E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052B7" w14:paraId="0FE9AF57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4CD268A" w14:textId="77777777" w:rsidR="00A052B7" w:rsidRDefault="00A052B7" w:rsidP="00655B68"/>
        </w:tc>
        <w:tc>
          <w:tcPr>
            <w:tcW w:w="3117" w:type="dxa"/>
          </w:tcPr>
          <w:p w14:paraId="6D4C52AC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240C88D2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2B7" w14:paraId="596D890C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F86849" w14:textId="77777777" w:rsidR="00A052B7" w:rsidRDefault="00A052B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5EC57D87" w14:textId="3023ADDF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“Msg” on Can Bus</w:t>
            </w:r>
          </w:p>
        </w:tc>
      </w:tr>
    </w:tbl>
    <w:p w14:paraId="791907A9" w14:textId="63D211DC" w:rsidR="00A052B7" w:rsidRDefault="00A052B7" w:rsidP="00A052B7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052B7" w14:paraId="1C9AC8A3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717BC087" w14:textId="1BD11D16" w:rsidR="00A052B7" w:rsidRDefault="00A052B7" w:rsidP="00655B68">
            <w:r>
              <w:t xml:space="preserve">Function name: </w:t>
            </w:r>
            <w:r w:rsidR="00AE450A">
              <w:t>u8</w:t>
            </w:r>
            <w:r>
              <w:t xml:space="preserve">   API_</w:t>
            </w:r>
            <w:r>
              <w:t>CAN</w:t>
            </w:r>
            <w:r>
              <w:t>_</w:t>
            </w:r>
            <w:r>
              <w:t>Read</w:t>
            </w:r>
            <w:r>
              <w:t>(CAN</w:t>
            </w:r>
            <w:r w:rsidR="00C0005A">
              <w:t>_</w:t>
            </w:r>
            <w:r>
              <w:t xml:space="preserve">Msg </w:t>
            </w:r>
            <w:r>
              <w:t>* Msg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3396006B" w14:textId="77777777" w:rsidR="00A052B7" w:rsidRDefault="00A052B7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2B7" w14:paraId="003906AC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90FDECB" w14:textId="77777777" w:rsidR="00A052B7" w:rsidRDefault="00A052B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0E2F9D2" w14:textId="01911F49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</w:t>
            </w:r>
            <w:r>
              <w:t xml:space="preserve"> Msg</w:t>
            </w:r>
          </w:p>
          <w:p w14:paraId="4E96D2AB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1CBAD3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837D5D1" w14:textId="6A3B9446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  <w:r>
              <w:t>Msg</w:t>
            </w:r>
          </w:p>
        </w:tc>
        <w:tc>
          <w:tcPr>
            <w:tcW w:w="1559" w:type="dxa"/>
          </w:tcPr>
          <w:p w14:paraId="4112905D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052B7" w14:paraId="4174A936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6C1A185" w14:textId="77777777" w:rsidR="00A052B7" w:rsidRDefault="00A052B7" w:rsidP="00655B68"/>
        </w:tc>
        <w:tc>
          <w:tcPr>
            <w:tcW w:w="3117" w:type="dxa"/>
            <w:vMerge/>
          </w:tcPr>
          <w:p w14:paraId="6D5E2529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FC486D0" w14:textId="47D95BB0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pointer to can mess</w:t>
            </w:r>
            <w:r w:rsidR="00AE450A">
              <w:t>a</w:t>
            </w:r>
            <w:r>
              <w:t xml:space="preserve">ge structure to return message read from can bus </w:t>
            </w:r>
            <w:r w:rsidR="00AE450A">
              <w:t>in it.</w:t>
            </w:r>
          </w:p>
        </w:tc>
      </w:tr>
      <w:tr w:rsidR="00A052B7" w14:paraId="4AD4241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38C59AE" w14:textId="77777777" w:rsidR="00A052B7" w:rsidRDefault="00A052B7" w:rsidP="00655B68"/>
        </w:tc>
        <w:tc>
          <w:tcPr>
            <w:tcW w:w="3117" w:type="dxa"/>
            <w:vMerge/>
          </w:tcPr>
          <w:p w14:paraId="2A59329E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AF79909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47B6CC9B" w14:textId="77777777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052B7" w14:paraId="13877551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779284C" w14:textId="77777777" w:rsidR="00A052B7" w:rsidRDefault="00A052B7" w:rsidP="00655B68"/>
        </w:tc>
        <w:tc>
          <w:tcPr>
            <w:tcW w:w="3117" w:type="dxa"/>
            <w:vMerge/>
          </w:tcPr>
          <w:p w14:paraId="0E0BD051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6436BB2" w14:textId="77777777" w:rsidR="00A052B7" w:rsidRDefault="00A052B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052B7" w14:paraId="117F374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EAC5C66" w14:textId="77777777" w:rsidR="00A052B7" w:rsidRDefault="00A052B7" w:rsidP="00655B68">
            <w:r>
              <w:t>Return</w:t>
            </w:r>
          </w:p>
        </w:tc>
        <w:tc>
          <w:tcPr>
            <w:tcW w:w="3117" w:type="dxa"/>
          </w:tcPr>
          <w:p w14:paraId="456182D5" w14:textId="7B817F3E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  <w:r>
              <w:t xml:space="preserve"> </w:t>
            </w:r>
            <w:r w:rsidR="00AE450A">
              <w:t>NewMsg</w:t>
            </w:r>
          </w:p>
        </w:tc>
        <w:tc>
          <w:tcPr>
            <w:tcW w:w="3117" w:type="dxa"/>
            <w:gridSpan w:val="2"/>
          </w:tcPr>
          <w:p w14:paraId="48E4EDAF" w14:textId="2928FEB0" w:rsidR="00A052B7" w:rsidRDefault="00A052B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AE450A">
              <w:t>Bool</w:t>
            </w:r>
          </w:p>
        </w:tc>
      </w:tr>
      <w:tr w:rsidR="00AE450A" w14:paraId="076033BF" w14:textId="77777777" w:rsidTr="00B807B4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8787D6D" w14:textId="77777777" w:rsidR="00AE450A" w:rsidRDefault="00AE450A" w:rsidP="00655B68"/>
        </w:tc>
        <w:tc>
          <w:tcPr>
            <w:tcW w:w="6234" w:type="dxa"/>
            <w:gridSpan w:val="3"/>
          </w:tcPr>
          <w:p w14:paraId="79F35712" w14:textId="77A91FDB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return True if new message was received from can bus else return False.</w:t>
            </w:r>
          </w:p>
        </w:tc>
      </w:tr>
      <w:tr w:rsidR="00A052B7" w14:paraId="3AF479F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ADD093" w14:textId="77777777" w:rsidR="00A052B7" w:rsidRDefault="00A052B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772754FE" w14:textId="3C886407" w:rsidR="00A052B7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Fill” Msg” with new message received from can bus else return False.</w:t>
            </w:r>
          </w:p>
        </w:tc>
      </w:tr>
    </w:tbl>
    <w:p w14:paraId="154D03C5" w14:textId="77777777" w:rsidR="00593914" w:rsidRDefault="00593914" w:rsidP="00593914">
      <w:pPr>
        <w:pStyle w:val="Heading2"/>
      </w:pPr>
      <w:r>
        <w:t>Type Defines:</w:t>
      </w:r>
    </w:p>
    <w:p w14:paraId="0D041A90" w14:textId="1F392C6B" w:rsidR="00A052B7" w:rsidRDefault="00593914" w:rsidP="00A052B7">
      <w:r>
        <w:t xml:space="preserve">CAN_Msg </w:t>
      </w:r>
    </w:p>
    <w:p w14:paraId="6F69D1AC" w14:textId="1635778A" w:rsidR="00593914" w:rsidRPr="00A052B7" w:rsidRDefault="00593914" w:rsidP="00A052B7">
      <w:r w:rsidRPr="00593914">
        <w:rPr>
          <w:rStyle w:val="Heading3Char"/>
        </w:rPr>
        <w:t>Type</w:t>
      </w:r>
      <w:r>
        <w:t xml:space="preserve">: Structure     </w:t>
      </w:r>
      <w:r w:rsidRPr="00593914">
        <w:rPr>
          <w:rStyle w:val="Heading3Char"/>
        </w:rPr>
        <w:t>Description</w:t>
      </w:r>
      <w:r>
        <w:t>: Structure containing CAN message (vary according to used Can protocol)</w:t>
      </w:r>
    </w:p>
    <w:p w14:paraId="4174ADAC" w14:textId="23378FAF" w:rsidR="007B799E" w:rsidRDefault="007B799E" w:rsidP="00D92C4B">
      <w:pPr>
        <w:pStyle w:val="Heading2"/>
      </w:pPr>
      <w:r>
        <w:t>SPI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E450A" w14:paraId="52FFDC41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26E31E81" w14:textId="0271B2E3" w:rsidR="00AE450A" w:rsidRDefault="00AE450A" w:rsidP="00655B68">
            <w:r>
              <w:t>Function name:    void API_</w:t>
            </w:r>
            <w:r>
              <w:t>SPI</w:t>
            </w:r>
            <w:r>
              <w:t>_Init(void)</w:t>
            </w:r>
          </w:p>
        </w:tc>
        <w:tc>
          <w:tcPr>
            <w:tcW w:w="3117" w:type="dxa"/>
            <w:gridSpan w:val="2"/>
          </w:tcPr>
          <w:p w14:paraId="72160D0F" w14:textId="77777777" w:rsidR="00AE450A" w:rsidRDefault="00AE450A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0A" w14:paraId="010B638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CB1815B" w14:textId="77777777" w:rsidR="00AE450A" w:rsidRDefault="00AE450A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00BC4E70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None</w:t>
            </w:r>
          </w:p>
          <w:p w14:paraId="5319D203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9AA731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80CC988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</w:p>
        </w:tc>
        <w:tc>
          <w:tcPr>
            <w:tcW w:w="1559" w:type="dxa"/>
          </w:tcPr>
          <w:p w14:paraId="4D9C523A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E450A" w14:paraId="019BA92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CF5C719" w14:textId="77777777" w:rsidR="00AE450A" w:rsidRDefault="00AE450A" w:rsidP="00655B68"/>
        </w:tc>
        <w:tc>
          <w:tcPr>
            <w:tcW w:w="3117" w:type="dxa"/>
            <w:vMerge/>
          </w:tcPr>
          <w:p w14:paraId="6BE3E57E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0E80F32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E450A" w14:paraId="12E0C87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BB4717D" w14:textId="77777777" w:rsidR="00AE450A" w:rsidRDefault="00AE450A" w:rsidP="00655B68"/>
        </w:tc>
        <w:tc>
          <w:tcPr>
            <w:tcW w:w="3117" w:type="dxa"/>
            <w:vMerge/>
          </w:tcPr>
          <w:p w14:paraId="6472B714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FE66A70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658DFAF0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E450A" w14:paraId="69D5DCE9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478548D" w14:textId="77777777" w:rsidR="00AE450A" w:rsidRDefault="00AE450A" w:rsidP="00655B68"/>
        </w:tc>
        <w:tc>
          <w:tcPr>
            <w:tcW w:w="3117" w:type="dxa"/>
            <w:vMerge/>
          </w:tcPr>
          <w:p w14:paraId="275089B4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7BF881E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E450A" w14:paraId="72BF06B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C88B3B4" w14:textId="77777777" w:rsidR="00AE450A" w:rsidRDefault="00AE450A" w:rsidP="00655B68">
            <w:r>
              <w:t>Return</w:t>
            </w:r>
          </w:p>
        </w:tc>
        <w:tc>
          <w:tcPr>
            <w:tcW w:w="3117" w:type="dxa"/>
          </w:tcPr>
          <w:p w14:paraId="3362F129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75CA7387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E450A" w14:paraId="76D1B15D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57274E0" w14:textId="77777777" w:rsidR="00AE450A" w:rsidRDefault="00AE450A" w:rsidP="00655B68"/>
        </w:tc>
        <w:tc>
          <w:tcPr>
            <w:tcW w:w="3117" w:type="dxa"/>
          </w:tcPr>
          <w:p w14:paraId="32FA84BA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4FC294C2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0A" w14:paraId="46F4580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8E2349" w14:textId="77777777" w:rsidR="00AE450A" w:rsidRDefault="00AE450A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18EC93F2" w14:textId="002D1182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 </w:t>
            </w:r>
            <w:r>
              <w:t>SPI</w:t>
            </w:r>
            <w:r>
              <w:t xml:space="preserve"> driver with user configuration </w:t>
            </w:r>
          </w:p>
        </w:tc>
      </w:tr>
    </w:tbl>
    <w:p w14:paraId="258FEB97" w14:textId="26D9A955" w:rsidR="00AE450A" w:rsidRDefault="00AE450A" w:rsidP="00AE450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E450A" w14:paraId="5CBB6AFC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061B3948" w14:textId="37D2615D" w:rsidR="00AE450A" w:rsidRDefault="00AE450A" w:rsidP="00655B68">
            <w:r>
              <w:t>Function name:    void API_</w:t>
            </w:r>
            <w:r>
              <w:t>SPI</w:t>
            </w:r>
            <w:r>
              <w:t>_Write(</w:t>
            </w:r>
            <w:r>
              <w:t>SPI_</w:t>
            </w:r>
            <w:r>
              <w:t>Msg  Msg)</w:t>
            </w:r>
          </w:p>
        </w:tc>
        <w:tc>
          <w:tcPr>
            <w:tcW w:w="3117" w:type="dxa"/>
            <w:gridSpan w:val="2"/>
          </w:tcPr>
          <w:p w14:paraId="5D714044" w14:textId="77777777" w:rsidR="00AE450A" w:rsidRDefault="00AE450A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0A" w14:paraId="410AB9A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D04302C" w14:textId="77777777" w:rsidR="00AE450A" w:rsidRDefault="00AE450A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44B8CDAB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Msg</w:t>
            </w:r>
          </w:p>
          <w:p w14:paraId="00B6F01E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65DF5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BEF362E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A1:Msg</w:t>
            </w:r>
          </w:p>
        </w:tc>
        <w:tc>
          <w:tcPr>
            <w:tcW w:w="1559" w:type="dxa"/>
          </w:tcPr>
          <w:p w14:paraId="12FE4E33" w14:textId="56207FC4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>
              <w:t>SPI_</w:t>
            </w:r>
            <w:r>
              <w:t>Msg</w:t>
            </w:r>
          </w:p>
        </w:tc>
      </w:tr>
      <w:tr w:rsidR="00AE450A" w14:paraId="2E3E6173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38129ED" w14:textId="77777777" w:rsidR="00AE450A" w:rsidRDefault="00AE450A" w:rsidP="00655B68"/>
        </w:tc>
        <w:tc>
          <w:tcPr>
            <w:tcW w:w="3117" w:type="dxa"/>
            <w:vMerge/>
          </w:tcPr>
          <w:p w14:paraId="1D323A9F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AFFB137" w14:textId="6ED73098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Message to send on  </w:t>
            </w:r>
            <w:r>
              <w:t>SPI</w:t>
            </w:r>
          </w:p>
        </w:tc>
      </w:tr>
      <w:tr w:rsidR="00AE450A" w14:paraId="1DEBC0A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A2D43C8" w14:textId="77777777" w:rsidR="00AE450A" w:rsidRDefault="00AE450A" w:rsidP="00655B68"/>
        </w:tc>
        <w:tc>
          <w:tcPr>
            <w:tcW w:w="3117" w:type="dxa"/>
            <w:vMerge/>
          </w:tcPr>
          <w:p w14:paraId="258E22AE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8D52A93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04CF408B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E450A" w14:paraId="35582DB1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849B9CD" w14:textId="77777777" w:rsidR="00AE450A" w:rsidRDefault="00AE450A" w:rsidP="00655B68"/>
        </w:tc>
        <w:tc>
          <w:tcPr>
            <w:tcW w:w="3117" w:type="dxa"/>
            <w:vMerge/>
          </w:tcPr>
          <w:p w14:paraId="3F69DB18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B06F7AA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E450A" w14:paraId="5174EAB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2DDBF96" w14:textId="77777777" w:rsidR="00AE450A" w:rsidRDefault="00AE450A" w:rsidP="00655B68">
            <w:r>
              <w:t>Return</w:t>
            </w:r>
          </w:p>
        </w:tc>
        <w:tc>
          <w:tcPr>
            <w:tcW w:w="3117" w:type="dxa"/>
          </w:tcPr>
          <w:p w14:paraId="600BA0A0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391E10BD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E450A" w14:paraId="5F8690D2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D5E4AD3" w14:textId="77777777" w:rsidR="00AE450A" w:rsidRDefault="00AE450A" w:rsidP="00655B68"/>
        </w:tc>
        <w:tc>
          <w:tcPr>
            <w:tcW w:w="3117" w:type="dxa"/>
          </w:tcPr>
          <w:p w14:paraId="75694549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6293EA0B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0A" w14:paraId="683D9D5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EA68C" w14:textId="77777777" w:rsidR="00AE450A" w:rsidRDefault="00AE450A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57F83607" w14:textId="5D773C8A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message “Msg” on </w:t>
            </w:r>
            <w:r>
              <w:t>SPI</w:t>
            </w:r>
          </w:p>
        </w:tc>
      </w:tr>
    </w:tbl>
    <w:p w14:paraId="0741E5D8" w14:textId="57FB57EA" w:rsidR="00AE450A" w:rsidRDefault="00AE450A" w:rsidP="00AE450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E450A" w14:paraId="51E81F45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2775E9E4" w14:textId="4A0F1B79" w:rsidR="00AE450A" w:rsidRDefault="00AE450A" w:rsidP="00655B68">
            <w:r>
              <w:t>Function name: u8   API_</w:t>
            </w:r>
            <w:r w:rsidR="00C114FC">
              <w:t>SPI</w:t>
            </w:r>
            <w:r>
              <w:t>_Read(</w:t>
            </w:r>
            <w:r w:rsidR="00C114FC">
              <w:t>SPI_</w:t>
            </w:r>
            <w:r>
              <w:t>Msg * Msg)</w:t>
            </w:r>
          </w:p>
        </w:tc>
        <w:tc>
          <w:tcPr>
            <w:tcW w:w="3117" w:type="dxa"/>
            <w:gridSpan w:val="2"/>
          </w:tcPr>
          <w:p w14:paraId="719A9236" w14:textId="77777777" w:rsidR="00AE450A" w:rsidRDefault="00AE450A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0A" w14:paraId="4492719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1048B6F" w14:textId="77777777" w:rsidR="00AE450A" w:rsidRDefault="00AE450A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3665F458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Msg</w:t>
            </w:r>
          </w:p>
          <w:p w14:paraId="005BB7B4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31ECC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E170F8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A1:Msg</w:t>
            </w:r>
          </w:p>
        </w:tc>
        <w:tc>
          <w:tcPr>
            <w:tcW w:w="1559" w:type="dxa"/>
          </w:tcPr>
          <w:p w14:paraId="20B7C1CC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AE450A" w14:paraId="5CE966F5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11BCC4D" w14:textId="77777777" w:rsidR="00AE450A" w:rsidRDefault="00AE450A" w:rsidP="00655B68"/>
        </w:tc>
        <w:tc>
          <w:tcPr>
            <w:tcW w:w="3117" w:type="dxa"/>
            <w:vMerge/>
          </w:tcPr>
          <w:p w14:paraId="62796CC7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74F0115" w14:textId="7B13F02C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pointer to </w:t>
            </w:r>
            <w:r w:rsidR="00C114FC">
              <w:t>SPI</w:t>
            </w:r>
            <w:r>
              <w:t xml:space="preserve"> message structure to return message read from </w:t>
            </w:r>
            <w:r w:rsidR="00C114FC">
              <w:t>SPI</w:t>
            </w:r>
            <w:r>
              <w:t xml:space="preserve"> in it.</w:t>
            </w:r>
          </w:p>
        </w:tc>
      </w:tr>
      <w:tr w:rsidR="00AE450A" w14:paraId="2C831337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1FA72A" w14:textId="77777777" w:rsidR="00AE450A" w:rsidRDefault="00AE450A" w:rsidP="00655B68"/>
        </w:tc>
        <w:tc>
          <w:tcPr>
            <w:tcW w:w="3117" w:type="dxa"/>
            <w:vMerge/>
          </w:tcPr>
          <w:p w14:paraId="365CA7C9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B9DA656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0A02E7CB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AE450A" w14:paraId="07718A8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B84EEDC" w14:textId="77777777" w:rsidR="00AE450A" w:rsidRDefault="00AE450A" w:rsidP="00655B68"/>
        </w:tc>
        <w:tc>
          <w:tcPr>
            <w:tcW w:w="3117" w:type="dxa"/>
            <w:vMerge/>
          </w:tcPr>
          <w:p w14:paraId="75CC4B81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9798F0C" w14:textId="77777777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AE450A" w14:paraId="5D71020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9DBA48C" w14:textId="77777777" w:rsidR="00AE450A" w:rsidRDefault="00AE450A" w:rsidP="00655B68">
            <w:r>
              <w:t>Return</w:t>
            </w:r>
          </w:p>
        </w:tc>
        <w:tc>
          <w:tcPr>
            <w:tcW w:w="3117" w:type="dxa"/>
          </w:tcPr>
          <w:p w14:paraId="6A446A58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NewMsg</w:t>
            </w:r>
          </w:p>
        </w:tc>
        <w:tc>
          <w:tcPr>
            <w:tcW w:w="3117" w:type="dxa"/>
            <w:gridSpan w:val="2"/>
          </w:tcPr>
          <w:p w14:paraId="5DB0A9DA" w14:textId="77777777" w:rsidR="00AE450A" w:rsidRDefault="00AE450A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Type:Bool</w:t>
            </w:r>
          </w:p>
        </w:tc>
      </w:tr>
      <w:tr w:rsidR="00AE450A" w14:paraId="510816A9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367038E" w14:textId="77777777" w:rsidR="00AE450A" w:rsidRDefault="00AE450A" w:rsidP="00655B68"/>
        </w:tc>
        <w:tc>
          <w:tcPr>
            <w:tcW w:w="6234" w:type="dxa"/>
            <w:gridSpan w:val="3"/>
          </w:tcPr>
          <w:p w14:paraId="32004FF4" w14:textId="2CA5B039" w:rsidR="00AE450A" w:rsidRDefault="00AE450A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return True if new message was received from </w:t>
            </w:r>
            <w:r w:rsidR="00C114FC">
              <w:t>SPI</w:t>
            </w:r>
            <w:r>
              <w:t xml:space="preserve"> bus else return False.</w:t>
            </w:r>
          </w:p>
        </w:tc>
      </w:tr>
      <w:tr w:rsidR="00AE450A" w14:paraId="269E648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5A3520" w14:textId="77777777" w:rsidR="00AE450A" w:rsidRDefault="00AE450A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25B4DD66" w14:textId="243A28D3" w:rsidR="00AE450A" w:rsidRDefault="00C114FC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</w:t>
            </w:r>
            <w:r w:rsidR="00AE450A">
              <w:t xml:space="preserve"> new message </w:t>
            </w:r>
            <w:r>
              <w:t xml:space="preserve">was </w:t>
            </w:r>
            <w:r w:rsidR="00AE450A">
              <w:t xml:space="preserve">received from </w:t>
            </w:r>
            <w:r>
              <w:t>SPI</w:t>
            </w:r>
            <w:r w:rsidR="00AE450A">
              <w:t xml:space="preserve"> </w:t>
            </w:r>
            <w:r>
              <w:t>Fill” Msg”</w:t>
            </w:r>
            <w:r>
              <w:t xml:space="preserve"> and return True </w:t>
            </w:r>
            <w:r w:rsidR="00AE450A">
              <w:t>else return False.</w:t>
            </w:r>
          </w:p>
        </w:tc>
      </w:tr>
    </w:tbl>
    <w:p w14:paraId="60689701" w14:textId="7ECB68E6" w:rsidR="00AE450A" w:rsidRDefault="00AE450A" w:rsidP="00AE450A"/>
    <w:p w14:paraId="5A18956E" w14:textId="77777777" w:rsidR="00C0005A" w:rsidRDefault="00C0005A" w:rsidP="00C0005A">
      <w:pPr>
        <w:pStyle w:val="Heading2"/>
      </w:pPr>
      <w:r>
        <w:t>Type Defines:</w:t>
      </w:r>
    </w:p>
    <w:p w14:paraId="7C298136" w14:textId="08AFC056" w:rsidR="00C0005A" w:rsidRDefault="00C0005A" w:rsidP="00C0005A">
      <w:r>
        <w:t>SPI</w:t>
      </w:r>
      <w:r>
        <w:t xml:space="preserve">_Msg </w:t>
      </w:r>
    </w:p>
    <w:p w14:paraId="5F4EF62B" w14:textId="665D2960" w:rsidR="00C0005A" w:rsidRPr="00A052B7" w:rsidRDefault="00C0005A" w:rsidP="00C0005A">
      <w:r w:rsidRPr="00593914">
        <w:rPr>
          <w:rStyle w:val="Heading3Char"/>
        </w:rPr>
        <w:t>Type</w:t>
      </w:r>
      <w:r>
        <w:t xml:space="preserve">: Structure     </w:t>
      </w:r>
      <w:r w:rsidRPr="00593914">
        <w:rPr>
          <w:rStyle w:val="Heading3Char"/>
        </w:rPr>
        <w:t>Description</w:t>
      </w:r>
      <w:r>
        <w:t xml:space="preserve">: Structure containing </w:t>
      </w:r>
      <w:r>
        <w:t>SPI</w:t>
      </w:r>
      <w:r>
        <w:t xml:space="preserve"> message</w:t>
      </w:r>
      <w:r>
        <w:t>.</w:t>
      </w:r>
    </w:p>
    <w:p w14:paraId="5C844A05" w14:textId="324C9AC4" w:rsidR="00C0005A" w:rsidRDefault="00C0005A" w:rsidP="00AE450A"/>
    <w:p w14:paraId="3FDA263F" w14:textId="77777777" w:rsidR="003F0610" w:rsidRPr="00AE450A" w:rsidRDefault="003F0610" w:rsidP="00AE450A"/>
    <w:p w14:paraId="34376DDC" w14:textId="1F09471B" w:rsidR="007B799E" w:rsidRDefault="007B799E" w:rsidP="00D92C4B">
      <w:pPr>
        <w:pStyle w:val="Heading2"/>
      </w:pPr>
      <w:r>
        <w:lastRenderedPageBreak/>
        <w:t>Timer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3F0610" w14:paraId="21841FC9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6F342874" w14:textId="5F2AAB48" w:rsidR="003F0610" w:rsidRDefault="003F0610" w:rsidP="00655B68">
            <w:r>
              <w:t>Function name:    void API_</w:t>
            </w:r>
            <w:r>
              <w:t>Timer</w:t>
            </w:r>
            <w:r>
              <w:t>_Init(void)</w:t>
            </w:r>
          </w:p>
        </w:tc>
        <w:tc>
          <w:tcPr>
            <w:tcW w:w="3117" w:type="dxa"/>
            <w:gridSpan w:val="2"/>
          </w:tcPr>
          <w:p w14:paraId="3F00ECAB" w14:textId="77777777" w:rsidR="003F0610" w:rsidRDefault="003F0610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0" w14:paraId="6B95FD3C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4C41651" w14:textId="77777777" w:rsidR="003F0610" w:rsidRDefault="003F0610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51991963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Inputs: None</w:t>
            </w:r>
          </w:p>
          <w:p w14:paraId="796FBD62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1514F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9593583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</w:p>
        </w:tc>
        <w:tc>
          <w:tcPr>
            <w:tcW w:w="1559" w:type="dxa"/>
          </w:tcPr>
          <w:p w14:paraId="1E66DF6C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3F0610" w14:paraId="082C1C06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420E02E" w14:textId="77777777" w:rsidR="003F0610" w:rsidRDefault="003F0610" w:rsidP="00655B68"/>
        </w:tc>
        <w:tc>
          <w:tcPr>
            <w:tcW w:w="3117" w:type="dxa"/>
            <w:vMerge/>
          </w:tcPr>
          <w:p w14:paraId="2C452871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42D47E5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3F0610" w14:paraId="67F4CAB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F3BC129" w14:textId="77777777" w:rsidR="003F0610" w:rsidRDefault="003F0610" w:rsidP="00655B68"/>
        </w:tc>
        <w:tc>
          <w:tcPr>
            <w:tcW w:w="3117" w:type="dxa"/>
            <w:vMerge/>
          </w:tcPr>
          <w:p w14:paraId="526E1776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486F457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28588BB8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3F0610" w14:paraId="5B09F736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511A327" w14:textId="77777777" w:rsidR="003F0610" w:rsidRDefault="003F0610" w:rsidP="00655B68"/>
        </w:tc>
        <w:tc>
          <w:tcPr>
            <w:tcW w:w="3117" w:type="dxa"/>
            <w:vMerge/>
          </w:tcPr>
          <w:p w14:paraId="00ACCC63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029B4CE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3F0610" w14:paraId="4882B5EB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85DB6AF" w14:textId="77777777" w:rsidR="003F0610" w:rsidRDefault="003F0610" w:rsidP="00655B68">
            <w:r>
              <w:t>Return</w:t>
            </w:r>
          </w:p>
        </w:tc>
        <w:tc>
          <w:tcPr>
            <w:tcW w:w="3117" w:type="dxa"/>
          </w:tcPr>
          <w:p w14:paraId="2E362068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6D85FE89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3F0610" w14:paraId="3E8838F1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989E4CB" w14:textId="77777777" w:rsidR="003F0610" w:rsidRDefault="003F0610" w:rsidP="00655B68"/>
        </w:tc>
        <w:tc>
          <w:tcPr>
            <w:tcW w:w="3117" w:type="dxa"/>
          </w:tcPr>
          <w:p w14:paraId="1A1B1338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1BBD0C29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0" w14:paraId="5F3C95D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FD4A4C" w14:textId="77777777" w:rsidR="003F0610" w:rsidRDefault="003F0610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321809CC" w14:textId="48BD6FEA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 </w:t>
            </w:r>
            <w:r>
              <w:t>Timer</w:t>
            </w:r>
            <w:r>
              <w:t xml:space="preserve"> driver with user configuration </w:t>
            </w:r>
          </w:p>
        </w:tc>
      </w:tr>
    </w:tbl>
    <w:p w14:paraId="41F99A9E" w14:textId="267B33F5" w:rsidR="00C0005A" w:rsidRDefault="00C0005A" w:rsidP="00C0005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667"/>
        <w:gridCol w:w="1559"/>
      </w:tblGrid>
      <w:tr w:rsidR="003F0610" w14:paraId="35850F27" w14:textId="77777777" w:rsidTr="0077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1689E13" w14:textId="17B7AA22" w:rsidR="003F0610" w:rsidRDefault="003F0610" w:rsidP="00655B68">
            <w:r>
              <w:t>Function name:    void API_</w:t>
            </w:r>
            <w:r>
              <w:t>SetTimerCallBack</w:t>
            </w:r>
            <w:r>
              <w:t>(</w:t>
            </w:r>
            <w:r>
              <w:t>FncPtr* CallBackFnc</w:t>
            </w:r>
            <w:r>
              <w:t>)</w:t>
            </w:r>
          </w:p>
        </w:tc>
      </w:tr>
      <w:tr w:rsidR="003F0610" w14:paraId="15A760D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CA31340" w14:textId="77777777" w:rsidR="003F0610" w:rsidRDefault="003F0610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27264E0D" w14:textId="00A471FD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038D0D5C" w14:textId="3CCBEE9E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CallBackFnc</w:t>
            </w:r>
          </w:p>
          <w:p w14:paraId="55464495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3C1F0E2" w14:textId="4C794314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  <w:r>
              <w:t>CallBackFnc</w:t>
            </w:r>
          </w:p>
        </w:tc>
        <w:tc>
          <w:tcPr>
            <w:tcW w:w="1559" w:type="dxa"/>
          </w:tcPr>
          <w:p w14:paraId="4242BF08" w14:textId="06E9F3E6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>
              <w:t xml:space="preserve"> pointer to function</w:t>
            </w:r>
          </w:p>
        </w:tc>
      </w:tr>
      <w:tr w:rsidR="003F0610" w14:paraId="4454F83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13ABDCB" w14:textId="77777777" w:rsidR="003F0610" w:rsidRDefault="003F0610" w:rsidP="00655B68"/>
        </w:tc>
        <w:tc>
          <w:tcPr>
            <w:tcW w:w="3117" w:type="dxa"/>
            <w:vMerge/>
          </w:tcPr>
          <w:p w14:paraId="558FFC99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FDA49FC" w14:textId="08D58B9D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pointer to call back function to call in Timer ISR</w:t>
            </w:r>
          </w:p>
        </w:tc>
      </w:tr>
      <w:tr w:rsidR="003F0610" w14:paraId="6ED25A5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AC2AA73" w14:textId="77777777" w:rsidR="003F0610" w:rsidRDefault="003F0610" w:rsidP="00655B68"/>
        </w:tc>
        <w:tc>
          <w:tcPr>
            <w:tcW w:w="3117" w:type="dxa"/>
            <w:vMerge/>
          </w:tcPr>
          <w:p w14:paraId="6911C329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978DD60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5CD191C7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3F0610" w14:paraId="67C60B2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6E03CF5" w14:textId="77777777" w:rsidR="003F0610" w:rsidRDefault="003F0610" w:rsidP="00655B68"/>
        </w:tc>
        <w:tc>
          <w:tcPr>
            <w:tcW w:w="3117" w:type="dxa"/>
            <w:vMerge/>
          </w:tcPr>
          <w:p w14:paraId="338F40F8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9BC4C41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3F0610" w14:paraId="32535FE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3A64064" w14:textId="77777777" w:rsidR="003F0610" w:rsidRDefault="003F0610" w:rsidP="00655B68">
            <w:r>
              <w:t>Return</w:t>
            </w:r>
          </w:p>
        </w:tc>
        <w:tc>
          <w:tcPr>
            <w:tcW w:w="3117" w:type="dxa"/>
          </w:tcPr>
          <w:p w14:paraId="0C010DC7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1F7A4FC8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3F0610" w14:paraId="29341126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922BBB" w14:textId="77777777" w:rsidR="003F0610" w:rsidRDefault="003F0610" w:rsidP="00655B68"/>
        </w:tc>
        <w:tc>
          <w:tcPr>
            <w:tcW w:w="3117" w:type="dxa"/>
          </w:tcPr>
          <w:p w14:paraId="59A47B79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1621C94B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0" w14:paraId="26BF3A6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829C8C" w14:textId="7F8263AF" w:rsidR="003F0610" w:rsidRDefault="003F0610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26BC741D" w14:textId="6D30CC4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 call back function to be called in Timer ISR </w:t>
            </w:r>
          </w:p>
        </w:tc>
      </w:tr>
    </w:tbl>
    <w:p w14:paraId="5F851093" w14:textId="0419B4C3" w:rsidR="003F0610" w:rsidRDefault="003F0610" w:rsidP="00C0005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3F0610" w14:paraId="5E07C5BC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2DCD635C" w14:textId="78A02480" w:rsidR="003F0610" w:rsidRDefault="003F0610" w:rsidP="00655B68">
            <w:r>
              <w:t>Function name:    void API_</w:t>
            </w:r>
            <w:r>
              <w:t>DelayMs</w:t>
            </w:r>
            <w:r>
              <w:t>(</w:t>
            </w:r>
            <w:r>
              <w:t>u16 Delay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3B699F0F" w14:textId="77777777" w:rsidR="003F0610" w:rsidRDefault="003F0610" w:rsidP="00655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0" w14:paraId="17AE976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B399B7B" w14:textId="77777777" w:rsidR="003F0610" w:rsidRDefault="003F0610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1C0EA3E3" w14:textId="3986CCFD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  <w:r>
              <w:t>Delay</w:t>
            </w:r>
          </w:p>
          <w:p w14:paraId="78B20C02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83B30B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47892D4" w14:textId="118E934A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A1:</w:t>
            </w:r>
            <w:r w:rsidR="00626770">
              <w:t xml:space="preserve"> </w:t>
            </w:r>
            <w:r>
              <w:t>Delay</w:t>
            </w:r>
          </w:p>
        </w:tc>
        <w:tc>
          <w:tcPr>
            <w:tcW w:w="1559" w:type="dxa"/>
          </w:tcPr>
          <w:p w14:paraId="70A57CB8" w14:textId="7942C50E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626770">
              <w:t xml:space="preserve"> </w:t>
            </w:r>
            <w:r>
              <w:t>u16</w:t>
            </w:r>
          </w:p>
        </w:tc>
      </w:tr>
      <w:tr w:rsidR="003F0610" w14:paraId="1E987C10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FF32E4D" w14:textId="77777777" w:rsidR="003F0610" w:rsidRDefault="003F0610" w:rsidP="00655B68"/>
        </w:tc>
        <w:tc>
          <w:tcPr>
            <w:tcW w:w="3117" w:type="dxa"/>
            <w:vMerge/>
          </w:tcPr>
          <w:p w14:paraId="4F43F851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D9A2C0A" w14:textId="637F1A3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Value of delay to wait in milliseconds</w:t>
            </w:r>
          </w:p>
        </w:tc>
      </w:tr>
      <w:tr w:rsidR="003F0610" w14:paraId="1360399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ADC322D" w14:textId="77777777" w:rsidR="003F0610" w:rsidRDefault="003F0610" w:rsidP="00655B68"/>
        </w:tc>
        <w:tc>
          <w:tcPr>
            <w:tcW w:w="3117" w:type="dxa"/>
            <w:vMerge/>
          </w:tcPr>
          <w:p w14:paraId="4C7DC34F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FBA9B2C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04DFA8ED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3F0610" w14:paraId="1D1BED23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D8DC66B" w14:textId="77777777" w:rsidR="003F0610" w:rsidRDefault="003F0610" w:rsidP="00655B68"/>
        </w:tc>
        <w:tc>
          <w:tcPr>
            <w:tcW w:w="3117" w:type="dxa"/>
            <w:vMerge/>
          </w:tcPr>
          <w:p w14:paraId="7301E709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B094154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3F0610" w14:paraId="6C51125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3652557" w14:textId="77777777" w:rsidR="003F0610" w:rsidRDefault="003F0610" w:rsidP="00655B68">
            <w:r>
              <w:t>Return</w:t>
            </w:r>
          </w:p>
        </w:tc>
        <w:tc>
          <w:tcPr>
            <w:tcW w:w="3117" w:type="dxa"/>
          </w:tcPr>
          <w:p w14:paraId="6A565B56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</w:p>
        </w:tc>
        <w:tc>
          <w:tcPr>
            <w:tcW w:w="3117" w:type="dxa"/>
            <w:gridSpan w:val="2"/>
          </w:tcPr>
          <w:p w14:paraId="0DFADF31" w14:textId="77777777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</w:tc>
      </w:tr>
      <w:tr w:rsidR="003F0610" w14:paraId="258FD576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D38C47A" w14:textId="77777777" w:rsidR="003F0610" w:rsidRDefault="003F0610" w:rsidP="00655B68"/>
        </w:tc>
        <w:tc>
          <w:tcPr>
            <w:tcW w:w="3117" w:type="dxa"/>
          </w:tcPr>
          <w:p w14:paraId="05D683B8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  <w:tc>
          <w:tcPr>
            <w:tcW w:w="3117" w:type="dxa"/>
            <w:gridSpan w:val="2"/>
          </w:tcPr>
          <w:p w14:paraId="1187E604" w14:textId="77777777" w:rsidR="003F0610" w:rsidRDefault="003F061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610" w14:paraId="1E6D937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CD794" w14:textId="77777777" w:rsidR="003F0610" w:rsidRDefault="003F0610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13E6F5BA" w14:textId="032A3793" w:rsidR="003F0610" w:rsidRDefault="003F061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for  (Delay) ms</w:t>
            </w:r>
            <w:r>
              <w:t xml:space="preserve"> </w:t>
            </w:r>
          </w:p>
        </w:tc>
      </w:tr>
    </w:tbl>
    <w:p w14:paraId="69383EC8" w14:textId="13BC6391" w:rsidR="003F0610" w:rsidRPr="00C0005A" w:rsidRDefault="00626770" w:rsidP="00C0005A">
      <w:r>
        <w:t>NOTE: If OS used provide Delay function no need for Timer driver.</w:t>
      </w:r>
    </w:p>
    <w:p w14:paraId="645A0940" w14:textId="28704596" w:rsidR="00D92C4B" w:rsidRDefault="007B799E" w:rsidP="00D92C4B">
      <w:pPr>
        <w:pStyle w:val="Heading2"/>
      </w:pPr>
      <w:r>
        <w:t>SPEED_Sensor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26770" w14:paraId="079B6314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97CE649" w14:textId="092BFFCD" w:rsidR="00626770" w:rsidRDefault="00626770" w:rsidP="00655B68">
            <w:r>
              <w:t xml:space="preserve">Function name:    </w:t>
            </w:r>
            <w:r>
              <w:t xml:space="preserve">S_SensorState </w:t>
            </w:r>
            <w:r>
              <w:t xml:space="preserve"> API_</w:t>
            </w:r>
            <w:r>
              <w:t>GetSpeedSensorState</w:t>
            </w:r>
            <w:r>
              <w:t>(</w:t>
            </w:r>
            <w:r>
              <w:t>SensorID SensorNum</w:t>
            </w:r>
            <w:r>
              <w:t>)</w:t>
            </w:r>
          </w:p>
        </w:tc>
      </w:tr>
      <w:tr w:rsidR="00626770" w14:paraId="41B468F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F34A099" w14:textId="77777777" w:rsidR="00626770" w:rsidRDefault="00626770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5101FF79" w14:textId="7777777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54B2A264" w14:textId="31E58F3A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SensorNum</w:t>
            </w:r>
          </w:p>
          <w:p w14:paraId="640CC392" w14:textId="7777777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2D9E369" w14:textId="0E64B749" w:rsidR="00626770" w:rsidRDefault="00626770" w:rsidP="0062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</w:t>
            </w:r>
            <w:r>
              <w:t xml:space="preserve"> </w:t>
            </w:r>
            <w:r>
              <w:t>SensorNum</w:t>
            </w:r>
          </w:p>
          <w:p w14:paraId="58B7B1CC" w14:textId="5BF62E8D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A2CBF52" w14:textId="4A5D98F7" w:rsidR="00626770" w:rsidRDefault="00626770" w:rsidP="0062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Sensor</w:t>
            </w:r>
            <w:r>
              <w:t>ID</w:t>
            </w:r>
          </w:p>
        </w:tc>
      </w:tr>
      <w:tr w:rsidR="00626770" w14:paraId="62B3D90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12B5360" w14:textId="77777777" w:rsidR="00626770" w:rsidRDefault="00626770" w:rsidP="00655B68"/>
        </w:tc>
        <w:tc>
          <w:tcPr>
            <w:tcW w:w="3117" w:type="dxa"/>
            <w:vMerge/>
          </w:tcPr>
          <w:p w14:paraId="362A5195" w14:textId="77777777" w:rsidR="00626770" w:rsidRDefault="0062677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0889474" w14:textId="7DF68787" w:rsidR="00626770" w:rsidRDefault="0062677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 xml:space="preserve">speed sensor number. </w:t>
            </w:r>
          </w:p>
        </w:tc>
      </w:tr>
      <w:tr w:rsidR="00626770" w14:paraId="15DE5D1B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899551B" w14:textId="77777777" w:rsidR="00626770" w:rsidRDefault="00626770" w:rsidP="00655B68"/>
        </w:tc>
        <w:tc>
          <w:tcPr>
            <w:tcW w:w="3117" w:type="dxa"/>
            <w:vMerge/>
          </w:tcPr>
          <w:p w14:paraId="1D62C0CE" w14:textId="7777777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08B6A10" w14:textId="7777777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2F70CFBD" w14:textId="7777777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26770" w14:paraId="4F31DA6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EA68750" w14:textId="77777777" w:rsidR="00626770" w:rsidRDefault="00626770" w:rsidP="00655B68"/>
        </w:tc>
        <w:tc>
          <w:tcPr>
            <w:tcW w:w="3117" w:type="dxa"/>
            <w:vMerge/>
          </w:tcPr>
          <w:p w14:paraId="25A1CBE0" w14:textId="77777777" w:rsidR="00626770" w:rsidRDefault="0062677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B17129C" w14:textId="77777777" w:rsidR="00626770" w:rsidRDefault="0062677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626770" w14:paraId="775C1A6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6940180" w14:textId="77777777" w:rsidR="00626770" w:rsidRDefault="00626770" w:rsidP="00655B68">
            <w:r>
              <w:t>Return</w:t>
            </w:r>
          </w:p>
        </w:tc>
        <w:tc>
          <w:tcPr>
            <w:tcW w:w="3117" w:type="dxa"/>
          </w:tcPr>
          <w:p w14:paraId="370A56CE" w14:textId="74C1A427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</w:t>
            </w:r>
            <w:r>
              <w:t xml:space="preserve"> SensorState</w:t>
            </w:r>
          </w:p>
        </w:tc>
        <w:tc>
          <w:tcPr>
            <w:tcW w:w="3117" w:type="dxa"/>
            <w:gridSpan w:val="2"/>
          </w:tcPr>
          <w:p w14:paraId="22B0E55E" w14:textId="34A05F7F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>
              <w:t>S_SensorState</w:t>
            </w:r>
          </w:p>
        </w:tc>
      </w:tr>
      <w:tr w:rsidR="00626770" w14:paraId="0F33D390" w14:textId="77777777" w:rsidTr="00300435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36D66F7" w14:textId="77777777" w:rsidR="00626770" w:rsidRDefault="00626770" w:rsidP="00655B68"/>
        </w:tc>
        <w:tc>
          <w:tcPr>
            <w:tcW w:w="6234" w:type="dxa"/>
            <w:gridSpan w:val="3"/>
          </w:tcPr>
          <w:p w14:paraId="0F10B671" w14:textId="63674DD7" w:rsidR="00626770" w:rsidRDefault="0062677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 xml:space="preserve"> Speed Sensor State </w:t>
            </w:r>
          </w:p>
        </w:tc>
      </w:tr>
      <w:tr w:rsidR="00626770" w14:paraId="599609B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7EBDE" w14:textId="77777777" w:rsidR="00626770" w:rsidRDefault="00626770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2C30721A" w14:textId="49A99979" w:rsidR="00626770" w:rsidRDefault="0062677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Speed Sensor State for given sensor number</w:t>
            </w:r>
          </w:p>
        </w:tc>
      </w:tr>
    </w:tbl>
    <w:p w14:paraId="762A4F26" w14:textId="77777777" w:rsidR="00626770" w:rsidRPr="00626770" w:rsidRDefault="00626770" w:rsidP="00626770"/>
    <w:p w14:paraId="2281EEBB" w14:textId="77777777" w:rsidR="00E2735E" w:rsidRDefault="00E2735E" w:rsidP="00E2735E">
      <w:pPr>
        <w:pStyle w:val="Heading2"/>
      </w:pPr>
      <w:r>
        <w:t>Type Defines:</w:t>
      </w:r>
    </w:p>
    <w:p w14:paraId="6DB032EE" w14:textId="17BE6DDD" w:rsidR="00E2735E" w:rsidRDefault="00E2735E" w:rsidP="00E2735E">
      <w:pPr>
        <w:pStyle w:val="ListParagraph"/>
        <w:numPr>
          <w:ilvl w:val="0"/>
          <w:numId w:val="16"/>
        </w:numPr>
      </w:pPr>
      <w:r>
        <w:t>SensorID</w:t>
      </w:r>
    </w:p>
    <w:p w14:paraId="1B9EBABE" w14:textId="62138282" w:rsidR="00E2735E" w:rsidRDefault="00E2735E" w:rsidP="00E2735E">
      <w:pPr>
        <w:ind w:firstLine="720"/>
      </w:pPr>
      <w:r w:rsidRPr="00593914">
        <w:rPr>
          <w:rStyle w:val="Heading3Char"/>
        </w:rPr>
        <w:t>Type</w:t>
      </w:r>
      <w:r>
        <w:t xml:space="preserve">: </w:t>
      </w:r>
      <w:r>
        <w:t>enum</w:t>
      </w:r>
      <w:r>
        <w:t xml:space="preserve">     </w:t>
      </w:r>
      <w:r w:rsidRPr="00593914">
        <w:rPr>
          <w:rStyle w:val="Heading3Char"/>
        </w:rPr>
        <w:t>Description</w:t>
      </w:r>
      <w:r>
        <w:t xml:space="preserve">: </w:t>
      </w:r>
      <w:r>
        <w:t>unique identifier for each sensor</w:t>
      </w:r>
    </w:p>
    <w:p w14:paraId="78C8AAFB" w14:textId="06425C24" w:rsidR="00E2735E" w:rsidRDefault="00E2735E" w:rsidP="00E2735E">
      <w:pPr>
        <w:pStyle w:val="ListParagraph"/>
        <w:numPr>
          <w:ilvl w:val="0"/>
          <w:numId w:val="16"/>
        </w:numPr>
      </w:pPr>
      <w:r>
        <w:t>S_SensorState</w:t>
      </w:r>
    </w:p>
    <w:p w14:paraId="455449A8" w14:textId="360AC259" w:rsidR="00E2735E" w:rsidRDefault="00E2735E" w:rsidP="00E2735E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</w:t>
      </w:r>
      <w:r>
        <w:t>for speed</w:t>
      </w:r>
      <w:r>
        <w:t xml:space="preserve"> sensor</w:t>
      </w:r>
      <w:r>
        <w:t xml:space="preserve"> states(CAR_IS_MOV,CAR_STOPPED)</w:t>
      </w:r>
    </w:p>
    <w:p w14:paraId="21829CB4" w14:textId="77777777" w:rsidR="00E2735E" w:rsidRPr="00A052B7" w:rsidRDefault="00E2735E" w:rsidP="00E2735E"/>
    <w:p w14:paraId="4D7E6A9C" w14:textId="1A0C175D" w:rsidR="007B799E" w:rsidRDefault="007B799E" w:rsidP="007B799E"/>
    <w:p w14:paraId="1D189429" w14:textId="3521F2D8" w:rsidR="00E2735E" w:rsidRDefault="007B799E" w:rsidP="00E2735E">
      <w:pPr>
        <w:pStyle w:val="Heading2"/>
      </w:pPr>
      <w:r>
        <w:t>Light_SW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2735E" w14:paraId="2B3CA484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2F8BB77" w14:textId="549EAFEF" w:rsidR="00E2735E" w:rsidRDefault="00E2735E" w:rsidP="00655B68">
            <w:r>
              <w:t xml:space="preserve">Function name:    </w:t>
            </w:r>
            <w:r>
              <w:t>L</w:t>
            </w:r>
            <w:r>
              <w:t>_S</w:t>
            </w:r>
            <w:r>
              <w:t>W_</w:t>
            </w:r>
            <w:r>
              <w:t>State  API_Get</w:t>
            </w:r>
            <w:r>
              <w:t>_L_SW</w:t>
            </w:r>
            <w:r>
              <w:t>State(</w:t>
            </w:r>
            <w:r>
              <w:t>L_SW_</w:t>
            </w:r>
            <w:r>
              <w:t>ID</w:t>
            </w:r>
            <w:r>
              <w:t xml:space="preserve"> </w:t>
            </w:r>
            <w:r>
              <w:t xml:space="preserve"> </w:t>
            </w:r>
            <w:r>
              <w:t>L_SW_</w:t>
            </w:r>
            <w:r>
              <w:t>Num)</w:t>
            </w:r>
          </w:p>
        </w:tc>
      </w:tr>
      <w:tr w:rsidR="00E2735E" w14:paraId="1600908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0801F17" w14:textId="77777777" w:rsidR="00E2735E" w:rsidRDefault="00E2735E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5E35859A" w14:textId="77777777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05B2F321" w14:textId="5F4192E4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L_SW_Num</w:t>
            </w:r>
            <w:r>
              <w:t xml:space="preserve"> </w:t>
            </w:r>
          </w:p>
        </w:tc>
        <w:tc>
          <w:tcPr>
            <w:tcW w:w="1558" w:type="dxa"/>
          </w:tcPr>
          <w:p w14:paraId="3D25FDA0" w14:textId="1771A3C9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L_SW_Num</w:t>
            </w:r>
          </w:p>
          <w:p w14:paraId="757FA549" w14:textId="77777777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CF4CA45" w14:textId="5C40879D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L_SW_ID</w:t>
            </w:r>
          </w:p>
        </w:tc>
      </w:tr>
      <w:tr w:rsidR="00E2735E" w14:paraId="0ECCAA4D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EB4A418" w14:textId="77777777" w:rsidR="00E2735E" w:rsidRDefault="00E2735E" w:rsidP="00655B68"/>
        </w:tc>
        <w:tc>
          <w:tcPr>
            <w:tcW w:w="3117" w:type="dxa"/>
            <w:vMerge/>
          </w:tcPr>
          <w:p w14:paraId="6307F087" w14:textId="77777777" w:rsidR="00E2735E" w:rsidRDefault="00E2735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2A353A5" w14:textId="2B69A44F" w:rsidR="00E2735E" w:rsidRDefault="00E2735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 xml:space="preserve">Light SW </w:t>
            </w:r>
            <w:r>
              <w:t xml:space="preserve">number. </w:t>
            </w:r>
          </w:p>
        </w:tc>
      </w:tr>
      <w:tr w:rsidR="00E2735E" w14:paraId="6E1E40B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CADF8C7" w14:textId="77777777" w:rsidR="00E2735E" w:rsidRDefault="00E2735E" w:rsidP="00655B68"/>
        </w:tc>
        <w:tc>
          <w:tcPr>
            <w:tcW w:w="3117" w:type="dxa"/>
            <w:vMerge/>
          </w:tcPr>
          <w:p w14:paraId="192DDBF6" w14:textId="77777777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F5C34E7" w14:textId="77777777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5F662ECC" w14:textId="77777777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2735E" w14:paraId="38F6F9A2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9A6A3CD" w14:textId="77777777" w:rsidR="00E2735E" w:rsidRDefault="00E2735E" w:rsidP="00655B68"/>
        </w:tc>
        <w:tc>
          <w:tcPr>
            <w:tcW w:w="3117" w:type="dxa"/>
            <w:vMerge/>
          </w:tcPr>
          <w:p w14:paraId="28E69CCE" w14:textId="77777777" w:rsidR="00E2735E" w:rsidRDefault="00E2735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21A608E" w14:textId="77777777" w:rsidR="00E2735E" w:rsidRDefault="00E2735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2735E" w14:paraId="6E5AB52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5D391B7" w14:textId="77777777" w:rsidR="00E2735E" w:rsidRDefault="00E2735E" w:rsidP="00655B68">
            <w:r>
              <w:t>Return</w:t>
            </w:r>
          </w:p>
        </w:tc>
        <w:tc>
          <w:tcPr>
            <w:tcW w:w="3117" w:type="dxa"/>
          </w:tcPr>
          <w:p w14:paraId="508A1FD4" w14:textId="780783E8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S</w:t>
            </w:r>
            <w:r>
              <w:t>w</w:t>
            </w:r>
            <w:r>
              <w:t>State</w:t>
            </w:r>
          </w:p>
        </w:tc>
        <w:tc>
          <w:tcPr>
            <w:tcW w:w="3117" w:type="dxa"/>
            <w:gridSpan w:val="2"/>
          </w:tcPr>
          <w:p w14:paraId="5DF3D5B7" w14:textId="65978C5B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>
              <w:t xml:space="preserve"> </w:t>
            </w:r>
            <w:r>
              <w:t>L_SW_State</w:t>
            </w:r>
          </w:p>
        </w:tc>
      </w:tr>
      <w:tr w:rsidR="00E2735E" w14:paraId="73696595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8E58E8A" w14:textId="77777777" w:rsidR="00E2735E" w:rsidRDefault="00E2735E" w:rsidP="00655B68"/>
        </w:tc>
        <w:tc>
          <w:tcPr>
            <w:tcW w:w="6234" w:type="dxa"/>
            <w:gridSpan w:val="3"/>
          </w:tcPr>
          <w:p w14:paraId="0999FC1C" w14:textId="27A6F990" w:rsidR="00E2735E" w:rsidRDefault="00E2735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Light switch</w:t>
            </w:r>
            <w:r>
              <w:t xml:space="preserve"> State </w:t>
            </w:r>
          </w:p>
        </w:tc>
      </w:tr>
      <w:tr w:rsidR="00E2735E" w14:paraId="58DC931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AF3CD" w14:textId="77777777" w:rsidR="00E2735E" w:rsidRDefault="00E2735E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7B17BDE2" w14:textId="3291DDFE" w:rsidR="00E2735E" w:rsidRDefault="00E2735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Light switch State for given </w:t>
            </w:r>
            <w:r>
              <w:t>light switch</w:t>
            </w:r>
            <w:r>
              <w:t xml:space="preserve"> number</w:t>
            </w:r>
          </w:p>
        </w:tc>
      </w:tr>
    </w:tbl>
    <w:p w14:paraId="2102D8B5" w14:textId="77777777" w:rsidR="00E2735E" w:rsidRPr="00626770" w:rsidRDefault="00E2735E" w:rsidP="00E2735E"/>
    <w:p w14:paraId="05404FF4" w14:textId="77777777" w:rsidR="00E2735E" w:rsidRDefault="00E2735E" w:rsidP="00E2735E">
      <w:pPr>
        <w:pStyle w:val="Heading2"/>
      </w:pPr>
      <w:r>
        <w:t>Type Defines:</w:t>
      </w:r>
    </w:p>
    <w:p w14:paraId="0F47FFF6" w14:textId="00BFDC84" w:rsidR="00E2735E" w:rsidRDefault="000B2510" w:rsidP="00E2735E">
      <w:pPr>
        <w:pStyle w:val="ListParagraph"/>
        <w:numPr>
          <w:ilvl w:val="0"/>
          <w:numId w:val="16"/>
        </w:numPr>
      </w:pPr>
      <w:r>
        <w:t>L_SW_Num</w:t>
      </w:r>
    </w:p>
    <w:p w14:paraId="58333C4F" w14:textId="2201AEBF" w:rsidR="00E2735E" w:rsidRDefault="00E2735E" w:rsidP="00E2735E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each </w:t>
      </w:r>
      <w:r w:rsidR="000B2510">
        <w:t>light switch</w:t>
      </w:r>
    </w:p>
    <w:p w14:paraId="409D8887" w14:textId="38F213AE" w:rsidR="00E2735E" w:rsidRDefault="000B2510" w:rsidP="00E2735E">
      <w:pPr>
        <w:pStyle w:val="ListParagraph"/>
        <w:numPr>
          <w:ilvl w:val="0"/>
          <w:numId w:val="16"/>
        </w:numPr>
      </w:pPr>
      <w:r>
        <w:t>L_SW_State</w:t>
      </w:r>
    </w:p>
    <w:p w14:paraId="768B771C" w14:textId="2DB432AA" w:rsidR="00E2735E" w:rsidRDefault="00E2735E" w:rsidP="00E2735E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</w:t>
      </w:r>
      <w:r w:rsidR="000B2510">
        <w:t>light switch</w:t>
      </w:r>
      <w:r>
        <w:t xml:space="preserve"> states(</w:t>
      </w:r>
      <w:r w:rsidR="000B2510">
        <w:t>SW_PRESSED</w:t>
      </w:r>
      <w:r>
        <w:t>,</w:t>
      </w:r>
      <w:r w:rsidR="000B2510">
        <w:t>SW_RELEASED</w:t>
      </w:r>
      <w:r>
        <w:t>)</w:t>
      </w:r>
    </w:p>
    <w:p w14:paraId="05CCCCC6" w14:textId="5F6565BB" w:rsidR="007B799E" w:rsidRDefault="007B799E" w:rsidP="00E2735E">
      <w:pPr>
        <w:pStyle w:val="Heading2"/>
      </w:pPr>
    </w:p>
    <w:p w14:paraId="24F7E079" w14:textId="0D5A20F6" w:rsidR="00607C3D" w:rsidRDefault="007B799E" w:rsidP="00607C3D">
      <w:pPr>
        <w:pStyle w:val="Heading2"/>
      </w:pPr>
      <w:r>
        <w:t>Door_Sensor</w:t>
      </w:r>
      <w:r w:rsidR="00607C3D" w:rsidRPr="00607C3D">
        <w:t xml:space="preserve"> </w:t>
      </w:r>
      <w:r w:rsidR="00607C3D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07C3D" w14:paraId="30525079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46B380E" w14:textId="4BBD160B" w:rsidR="00607C3D" w:rsidRDefault="00607C3D" w:rsidP="00655B68">
            <w:r>
              <w:t xml:space="preserve">Function name:    </w:t>
            </w:r>
            <w:r>
              <w:t>D</w:t>
            </w:r>
            <w:r>
              <w:t>_SensorState  API_Get</w:t>
            </w:r>
            <w:r>
              <w:t>Door</w:t>
            </w:r>
            <w:r>
              <w:t>SensorState(SensorID SensorNum)</w:t>
            </w:r>
          </w:p>
        </w:tc>
      </w:tr>
      <w:tr w:rsidR="00607C3D" w14:paraId="1884F74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0E5EE33" w14:textId="77777777" w:rsidR="00607C3D" w:rsidRDefault="00607C3D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6FEFF5DD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63B8093B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SensorNum</w:t>
            </w:r>
          </w:p>
          <w:p w14:paraId="264716A5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03C753C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A1: SensorNum</w:t>
            </w:r>
          </w:p>
          <w:p w14:paraId="7A6A4899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701290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SensorID</w:t>
            </w:r>
          </w:p>
        </w:tc>
      </w:tr>
      <w:tr w:rsidR="00607C3D" w14:paraId="15907F1D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00E4364" w14:textId="77777777" w:rsidR="00607C3D" w:rsidRDefault="00607C3D" w:rsidP="00655B68"/>
        </w:tc>
        <w:tc>
          <w:tcPr>
            <w:tcW w:w="3117" w:type="dxa"/>
            <w:vMerge/>
          </w:tcPr>
          <w:p w14:paraId="7E3C37CE" w14:textId="777777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735C9ED" w14:textId="12077BEB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door</w:t>
            </w:r>
            <w:r>
              <w:t xml:space="preserve"> sensor number. </w:t>
            </w:r>
          </w:p>
        </w:tc>
      </w:tr>
      <w:tr w:rsidR="00607C3D" w14:paraId="6202120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369323B" w14:textId="77777777" w:rsidR="00607C3D" w:rsidRDefault="00607C3D" w:rsidP="00655B68"/>
        </w:tc>
        <w:tc>
          <w:tcPr>
            <w:tcW w:w="3117" w:type="dxa"/>
            <w:vMerge/>
          </w:tcPr>
          <w:p w14:paraId="55B8F233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3307687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653FF760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07C3D" w14:paraId="7F81769D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479EBC3" w14:textId="77777777" w:rsidR="00607C3D" w:rsidRDefault="00607C3D" w:rsidP="00655B68"/>
        </w:tc>
        <w:tc>
          <w:tcPr>
            <w:tcW w:w="3117" w:type="dxa"/>
            <w:vMerge/>
          </w:tcPr>
          <w:p w14:paraId="5456562E" w14:textId="777777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F350159" w14:textId="777777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607C3D" w14:paraId="578E737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4B06996" w14:textId="77777777" w:rsidR="00607C3D" w:rsidRDefault="00607C3D" w:rsidP="00655B68">
            <w:r>
              <w:t>Return</w:t>
            </w:r>
          </w:p>
        </w:tc>
        <w:tc>
          <w:tcPr>
            <w:tcW w:w="3117" w:type="dxa"/>
          </w:tcPr>
          <w:p w14:paraId="1ECF5F69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SensorState</w:t>
            </w:r>
          </w:p>
        </w:tc>
        <w:tc>
          <w:tcPr>
            <w:tcW w:w="3117" w:type="dxa"/>
            <w:gridSpan w:val="2"/>
          </w:tcPr>
          <w:p w14:paraId="148BF04D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Type:S_SensorState</w:t>
            </w:r>
          </w:p>
        </w:tc>
      </w:tr>
      <w:tr w:rsidR="00607C3D" w14:paraId="73194711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EEF9C1B" w14:textId="77777777" w:rsidR="00607C3D" w:rsidRDefault="00607C3D" w:rsidP="00655B68"/>
        </w:tc>
        <w:tc>
          <w:tcPr>
            <w:tcW w:w="6234" w:type="dxa"/>
            <w:gridSpan w:val="3"/>
          </w:tcPr>
          <w:p w14:paraId="19447A6C" w14:textId="03366D64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Door</w:t>
            </w:r>
            <w:r>
              <w:t xml:space="preserve"> Sensor State </w:t>
            </w:r>
          </w:p>
        </w:tc>
      </w:tr>
      <w:tr w:rsidR="00607C3D" w14:paraId="68E714B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83C1B" w14:textId="77777777" w:rsidR="00607C3D" w:rsidRDefault="00607C3D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3BB6A50F" w14:textId="3F65DFA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</w:t>
            </w:r>
            <w:r>
              <w:t>Door</w:t>
            </w:r>
            <w:r>
              <w:t xml:space="preserve"> Sensor State for given sensor number</w:t>
            </w:r>
          </w:p>
        </w:tc>
      </w:tr>
    </w:tbl>
    <w:p w14:paraId="04121895" w14:textId="77777777" w:rsidR="00607C3D" w:rsidRPr="00626770" w:rsidRDefault="00607C3D" w:rsidP="00607C3D"/>
    <w:p w14:paraId="4545C1C7" w14:textId="77777777" w:rsidR="00607C3D" w:rsidRDefault="00607C3D" w:rsidP="00607C3D">
      <w:pPr>
        <w:pStyle w:val="Heading2"/>
      </w:pPr>
      <w:r>
        <w:t>Type Defines:</w:t>
      </w:r>
    </w:p>
    <w:p w14:paraId="2027CB3B" w14:textId="77777777" w:rsidR="00607C3D" w:rsidRDefault="00607C3D" w:rsidP="00607C3D">
      <w:pPr>
        <w:pStyle w:val="ListParagraph"/>
        <w:numPr>
          <w:ilvl w:val="0"/>
          <w:numId w:val="16"/>
        </w:numPr>
      </w:pPr>
      <w:r>
        <w:t>SensorID</w:t>
      </w:r>
    </w:p>
    <w:p w14:paraId="31AC6B67" w14:textId="6E1FA5CA" w:rsidR="00607C3D" w:rsidRDefault="00607C3D" w:rsidP="00607C3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each </w:t>
      </w:r>
      <w:r>
        <w:t xml:space="preserve">door </w:t>
      </w:r>
      <w:r>
        <w:t>sensor</w:t>
      </w:r>
    </w:p>
    <w:p w14:paraId="3EA12782" w14:textId="516A50C7" w:rsidR="00607C3D" w:rsidRDefault="00607C3D" w:rsidP="00607C3D">
      <w:pPr>
        <w:pStyle w:val="ListParagraph"/>
        <w:numPr>
          <w:ilvl w:val="0"/>
          <w:numId w:val="16"/>
        </w:numPr>
      </w:pPr>
      <w:r>
        <w:t>D</w:t>
      </w:r>
      <w:r>
        <w:t>_SensorState</w:t>
      </w:r>
    </w:p>
    <w:p w14:paraId="47757EF1" w14:textId="3706033B" w:rsidR="00607C3D" w:rsidRDefault="00607C3D" w:rsidP="00607C3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>: unique identifier for d</w:t>
      </w:r>
      <w:r>
        <w:t>oor</w:t>
      </w:r>
      <w:r>
        <w:t xml:space="preserve"> sensor states(</w:t>
      </w:r>
      <w:r>
        <w:t>DOOR_OPEN</w:t>
      </w:r>
      <w:r>
        <w:t>,</w:t>
      </w:r>
      <w:r>
        <w:t>DOOR_CLOSED</w:t>
      </w:r>
      <w:r>
        <w:t>)</w:t>
      </w:r>
    </w:p>
    <w:p w14:paraId="1CD88333" w14:textId="0193BFCB" w:rsidR="007B799E" w:rsidRDefault="007B799E" w:rsidP="00D92C4B">
      <w:pPr>
        <w:pStyle w:val="Heading2"/>
      </w:pPr>
    </w:p>
    <w:p w14:paraId="5C0B9E65" w14:textId="77777777" w:rsidR="00607C3D" w:rsidRPr="00607C3D" w:rsidRDefault="00607C3D" w:rsidP="00607C3D"/>
    <w:p w14:paraId="62DF916A" w14:textId="43D61B60" w:rsidR="00B347C0" w:rsidRDefault="006D0FEE" w:rsidP="00B347C0">
      <w:pPr>
        <w:pStyle w:val="Heading2"/>
      </w:pPr>
      <w:r>
        <w:t>sensor</w:t>
      </w:r>
      <w:r w:rsidR="007B799E">
        <w:t xml:space="preserve"> Manager</w:t>
      </w:r>
      <w:r w:rsidR="00B347C0" w:rsidRPr="00B347C0">
        <w:t xml:space="preserve"> </w:t>
      </w:r>
      <w:r w:rsidR="00B347C0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B347C0" w14:paraId="1883BBF0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5DA733D" w14:textId="6FAFC54F" w:rsidR="00B347C0" w:rsidRDefault="00B347C0" w:rsidP="00655B68">
            <w:r>
              <w:t>Function name:    SensorState  API_</w:t>
            </w:r>
            <w:r w:rsidR="00FA1752">
              <w:t xml:space="preserve"> </w:t>
            </w:r>
            <w:r w:rsidR="00FA1752">
              <w:t>Get_Sensor_Status</w:t>
            </w:r>
            <w:r w:rsidR="00FA1752">
              <w:t xml:space="preserve"> </w:t>
            </w:r>
            <w:r>
              <w:t>(Sens</w:t>
            </w:r>
            <w:r w:rsidR="00FA1752">
              <w:t>Type</w:t>
            </w:r>
            <w:r>
              <w:t xml:space="preserve"> Sensor</w:t>
            </w:r>
            <w:r w:rsidR="00FA1752">
              <w:t>Type</w:t>
            </w:r>
            <w:r>
              <w:t>)</w:t>
            </w:r>
          </w:p>
        </w:tc>
      </w:tr>
      <w:tr w:rsidR="00B347C0" w14:paraId="003922E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0CD9253" w14:textId="77777777" w:rsidR="00B347C0" w:rsidRDefault="00B347C0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39732D1B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12962C12" w14:textId="54BFD070" w:rsidR="00B347C0" w:rsidRDefault="00FA1752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SensorType</w:t>
            </w:r>
          </w:p>
          <w:p w14:paraId="2625580D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1AFB654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SensorNum</w:t>
            </w:r>
          </w:p>
          <w:p w14:paraId="4CF2728E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C219AB7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SensorID</w:t>
            </w:r>
          </w:p>
        </w:tc>
      </w:tr>
      <w:tr w:rsidR="00B347C0" w14:paraId="526B9347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AFC5873" w14:textId="77777777" w:rsidR="00B347C0" w:rsidRDefault="00B347C0" w:rsidP="00655B68"/>
        </w:tc>
        <w:tc>
          <w:tcPr>
            <w:tcW w:w="3117" w:type="dxa"/>
            <w:vMerge/>
          </w:tcPr>
          <w:p w14:paraId="2DDA0288" w14:textId="77777777" w:rsidR="00B347C0" w:rsidRDefault="00B347C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F9FD999" w14:textId="77777777" w:rsidR="00B347C0" w:rsidRDefault="00B347C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speed sensor number. </w:t>
            </w:r>
          </w:p>
        </w:tc>
      </w:tr>
      <w:tr w:rsidR="00B347C0" w14:paraId="6E87327A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FDFCB0" w14:textId="77777777" w:rsidR="00B347C0" w:rsidRDefault="00B347C0" w:rsidP="00655B68"/>
        </w:tc>
        <w:tc>
          <w:tcPr>
            <w:tcW w:w="3117" w:type="dxa"/>
            <w:vMerge/>
          </w:tcPr>
          <w:p w14:paraId="41D3A303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F2170F8" w14:textId="3196FCAA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  <w:r w:rsidR="00FA1752">
              <w:t xml:space="preserve"> </w:t>
            </w:r>
            <w:r w:rsidR="00FA1752">
              <w:t>SensorType</w:t>
            </w:r>
          </w:p>
        </w:tc>
        <w:tc>
          <w:tcPr>
            <w:tcW w:w="1559" w:type="dxa"/>
          </w:tcPr>
          <w:p w14:paraId="70F7D3D9" w14:textId="22626AE3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  <w:r w:rsidR="004E366E">
              <w:t xml:space="preserve">: </w:t>
            </w:r>
            <w:r w:rsidR="004E366E">
              <w:t>SensType</w:t>
            </w:r>
            <w:r w:rsidR="00FA1752">
              <w:t xml:space="preserve"> </w:t>
            </w:r>
          </w:p>
        </w:tc>
      </w:tr>
      <w:tr w:rsidR="00B347C0" w14:paraId="48A1F4DF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3A85BE5" w14:textId="77777777" w:rsidR="00B347C0" w:rsidRDefault="00B347C0" w:rsidP="00655B68"/>
        </w:tc>
        <w:tc>
          <w:tcPr>
            <w:tcW w:w="3117" w:type="dxa"/>
            <w:vMerge/>
          </w:tcPr>
          <w:p w14:paraId="7CDA377B" w14:textId="77777777" w:rsidR="00B347C0" w:rsidRDefault="00B347C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A8F5AF9" w14:textId="5C1291EF" w:rsidR="00B347C0" w:rsidRDefault="00B347C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 w:rsidR="004E366E">
              <w:t xml:space="preserve"> Sensor Type to get status for</w:t>
            </w:r>
          </w:p>
        </w:tc>
      </w:tr>
      <w:tr w:rsidR="00B347C0" w14:paraId="59AFADC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083BF6DE" w14:textId="77777777" w:rsidR="00B347C0" w:rsidRDefault="00B347C0" w:rsidP="00655B68">
            <w:r>
              <w:t>Return</w:t>
            </w:r>
          </w:p>
        </w:tc>
        <w:tc>
          <w:tcPr>
            <w:tcW w:w="3117" w:type="dxa"/>
          </w:tcPr>
          <w:p w14:paraId="7F7A4CAE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SensorState</w:t>
            </w:r>
          </w:p>
        </w:tc>
        <w:tc>
          <w:tcPr>
            <w:tcW w:w="3117" w:type="dxa"/>
            <w:gridSpan w:val="2"/>
          </w:tcPr>
          <w:p w14:paraId="11DCAB98" w14:textId="25E285DD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4E366E">
              <w:t xml:space="preserve"> void*</w:t>
            </w:r>
          </w:p>
        </w:tc>
      </w:tr>
      <w:tr w:rsidR="00B347C0" w14:paraId="4048426B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AA70AD" w14:textId="77777777" w:rsidR="00B347C0" w:rsidRDefault="00B347C0" w:rsidP="00655B68"/>
        </w:tc>
        <w:tc>
          <w:tcPr>
            <w:tcW w:w="6234" w:type="dxa"/>
            <w:gridSpan w:val="3"/>
          </w:tcPr>
          <w:p w14:paraId="7CB17E53" w14:textId="270D7479" w:rsidR="00B347C0" w:rsidRDefault="00B347C0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Sensor State </w:t>
            </w:r>
          </w:p>
        </w:tc>
      </w:tr>
      <w:tr w:rsidR="00B347C0" w14:paraId="260CD40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28DDE9" w14:textId="77777777" w:rsidR="00B347C0" w:rsidRDefault="00B347C0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4AF66839" w14:textId="77777777" w:rsidR="00B347C0" w:rsidRDefault="00B347C0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Sensor State for given sensor</w:t>
            </w:r>
            <w:r w:rsidR="004E366E">
              <w:t xml:space="preserve"> type and</w:t>
            </w:r>
            <w:r>
              <w:t xml:space="preserve"> number</w:t>
            </w:r>
          </w:p>
          <w:p w14:paraId="4DD601B8" w14:textId="2A344619" w:rsidR="004E366E" w:rsidRDefault="004E366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supervisor(generic)function to manage all system sensor with different types</w:t>
            </w:r>
          </w:p>
        </w:tc>
      </w:tr>
    </w:tbl>
    <w:p w14:paraId="552EBE66" w14:textId="77777777" w:rsidR="00B347C0" w:rsidRPr="00626770" w:rsidRDefault="00B347C0" w:rsidP="00B347C0"/>
    <w:p w14:paraId="7D4B2F2F" w14:textId="77777777" w:rsidR="00B347C0" w:rsidRDefault="00B347C0" w:rsidP="00B347C0">
      <w:pPr>
        <w:pStyle w:val="Heading2"/>
      </w:pPr>
      <w:r>
        <w:t>Type Defines:</w:t>
      </w:r>
    </w:p>
    <w:p w14:paraId="6C9E2A6D" w14:textId="77777777" w:rsidR="004E366E" w:rsidRDefault="004E366E" w:rsidP="00B347C0">
      <w:pPr>
        <w:ind w:firstLine="720"/>
      </w:pPr>
      <w:r>
        <w:t xml:space="preserve">SensType </w:t>
      </w:r>
    </w:p>
    <w:p w14:paraId="5DFE78A3" w14:textId="228282EC" w:rsidR="00B347C0" w:rsidRDefault="00B347C0" w:rsidP="00B347C0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>: unique identifier for each sensor</w:t>
      </w:r>
      <w:r w:rsidR="004E366E">
        <w:t xml:space="preserve"> type in system(SPEEDSENSOR=0,DOORSENSOR=1,…)</w:t>
      </w:r>
    </w:p>
    <w:p w14:paraId="066700DA" w14:textId="130C740B" w:rsidR="00B347C0" w:rsidRDefault="00B347C0" w:rsidP="00B347C0">
      <w:pPr>
        <w:pStyle w:val="ListParagraph"/>
        <w:numPr>
          <w:ilvl w:val="0"/>
          <w:numId w:val="16"/>
        </w:numPr>
      </w:pPr>
      <w:r>
        <w:t>SensorState</w:t>
      </w:r>
    </w:p>
    <w:p w14:paraId="3898536F" w14:textId="3A9541F9" w:rsidR="00B347C0" w:rsidRDefault="00B347C0" w:rsidP="00B347C0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>: unique identifier for  sensor states(</w:t>
      </w:r>
      <w:r w:rsidR="004E366E">
        <w:t>along with sensor type determine given sensor state</w:t>
      </w:r>
      <w:r>
        <w:t>)</w:t>
      </w:r>
    </w:p>
    <w:p w14:paraId="32378FAC" w14:textId="46C5918E" w:rsidR="00D92C4B" w:rsidRDefault="00D92C4B" w:rsidP="00D92C4B">
      <w:pPr>
        <w:pStyle w:val="Heading2"/>
      </w:pPr>
    </w:p>
    <w:p w14:paraId="173C7367" w14:textId="6D82D0E6" w:rsidR="00607C3D" w:rsidRDefault="006D0FEE" w:rsidP="00607C3D">
      <w:pPr>
        <w:pStyle w:val="Heading2"/>
      </w:pPr>
      <w:r>
        <w:t>COMMUNICATION</w:t>
      </w:r>
      <w:r w:rsidR="007B799E">
        <w:t xml:space="preserve">  Manager</w:t>
      </w:r>
      <w:r w:rsidR="00607C3D" w:rsidRPr="00607C3D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07C3D" w14:paraId="50D60513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523FE0E" w14:textId="6775A576" w:rsidR="00607C3D" w:rsidRDefault="00607C3D" w:rsidP="00655B68">
            <w:r>
              <w:t>Function name:     API_</w:t>
            </w:r>
            <w:r>
              <w:t xml:space="preserve">Send_Msg </w:t>
            </w:r>
            <w:r>
              <w:t>(</w:t>
            </w:r>
            <w:r>
              <w:t>COMM_</w:t>
            </w:r>
            <w:r>
              <w:t>ID</w:t>
            </w:r>
            <w:r>
              <w:t xml:space="preserve"> ComType</w:t>
            </w:r>
            <w:r>
              <w:t xml:space="preserve"> </w:t>
            </w:r>
            <w:r>
              <w:t>, Msg* Message</w:t>
            </w:r>
            <w:r>
              <w:t>)</w:t>
            </w:r>
          </w:p>
        </w:tc>
      </w:tr>
      <w:tr w:rsidR="00607C3D" w14:paraId="27145D6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D8D8743" w14:textId="77777777" w:rsidR="00607C3D" w:rsidRDefault="00607C3D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98AFB9D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63E3B3EA" w14:textId="0B187F5B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ComType</w:t>
            </w:r>
          </w:p>
          <w:p w14:paraId="3179F7D8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A08BC81" w14:textId="235FC6F9" w:rsidR="00607C3D" w:rsidRDefault="00607C3D" w:rsidP="0060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</w:t>
            </w:r>
            <w:r>
              <w:t>ComType</w:t>
            </w:r>
          </w:p>
        </w:tc>
        <w:tc>
          <w:tcPr>
            <w:tcW w:w="1559" w:type="dxa"/>
          </w:tcPr>
          <w:p w14:paraId="1C348D10" w14:textId="3BF724B2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>
              <w:t>COMM_ID</w:t>
            </w:r>
          </w:p>
        </w:tc>
      </w:tr>
      <w:tr w:rsidR="00607C3D" w14:paraId="6843C5B9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34F1F6A" w14:textId="77777777" w:rsidR="00607C3D" w:rsidRDefault="00607C3D" w:rsidP="00655B68"/>
        </w:tc>
        <w:tc>
          <w:tcPr>
            <w:tcW w:w="3117" w:type="dxa"/>
            <w:vMerge/>
          </w:tcPr>
          <w:p w14:paraId="1D7502CC" w14:textId="777777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CF9050E" w14:textId="350C24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type of communication used to send Message</w:t>
            </w:r>
          </w:p>
        </w:tc>
      </w:tr>
      <w:tr w:rsidR="00607C3D" w14:paraId="49A6A92B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0529AB" w14:textId="77777777" w:rsidR="00607C3D" w:rsidRDefault="00607C3D" w:rsidP="00655B68"/>
        </w:tc>
        <w:tc>
          <w:tcPr>
            <w:tcW w:w="3117" w:type="dxa"/>
            <w:vMerge/>
          </w:tcPr>
          <w:p w14:paraId="601C4855" w14:textId="77777777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80FBC19" w14:textId="1411DDAB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  <w:r>
              <w:t>Message</w:t>
            </w:r>
          </w:p>
        </w:tc>
        <w:tc>
          <w:tcPr>
            <w:tcW w:w="1559" w:type="dxa"/>
          </w:tcPr>
          <w:p w14:paraId="4EAFCF0B" w14:textId="29C99004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  <w:r w:rsidR="006D0FEE">
              <w:t xml:space="preserve"> void*</w:t>
            </w:r>
          </w:p>
        </w:tc>
      </w:tr>
      <w:tr w:rsidR="00607C3D" w14:paraId="5213E2CF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9B4BE1A" w14:textId="77777777" w:rsidR="00607C3D" w:rsidRDefault="00607C3D" w:rsidP="00655B68"/>
        </w:tc>
        <w:tc>
          <w:tcPr>
            <w:tcW w:w="3117" w:type="dxa"/>
            <w:vMerge/>
          </w:tcPr>
          <w:p w14:paraId="45ED9900" w14:textId="77777777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7137F9F" w14:textId="571CCBFB" w:rsidR="00607C3D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Message to be sent.</w:t>
            </w:r>
          </w:p>
        </w:tc>
      </w:tr>
      <w:tr w:rsidR="00607C3D" w14:paraId="365C0117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FF0F630" w14:textId="77777777" w:rsidR="00607C3D" w:rsidRDefault="00607C3D" w:rsidP="00655B68">
            <w:r>
              <w:t>Return</w:t>
            </w:r>
          </w:p>
        </w:tc>
        <w:tc>
          <w:tcPr>
            <w:tcW w:w="3117" w:type="dxa"/>
          </w:tcPr>
          <w:p w14:paraId="3A218B38" w14:textId="3CEA1740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Se</w:t>
            </w:r>
            <w:r w:rsidR="006D0FEE">
              <w:t>nd</w:t>
            </w:r>
            <w:r>
              <w:t>State</w:t>
            </w:r>
          </w:p>
        </w:tc>
        <w:tc>
          <w:tcPr>
            <w:tcW w:w="3117" w:type="dxa"/>
            <w:gridSpan w:val="2"/>
          </w:tcPr>
          <w:p w14:paraId="33E6BFE2" w14:textId="015F5343" w:rsidR="00607C3D" w:rsidRDefault="00607C3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  <w:r w:rsidR="006D0FEE">
              <w:t xml:space="preserve"> </w:t>
            </w:r>
            <w:r>
              <w:t>Se</w:t>
            </w:r>
            <w:r w:rsidR="006D0FEE">
              <w:t>nd</w:t>
            </w:r>
            <w:r>
              <w:t>State</w:t>
            </w:r>
          </w:p>
        </w:tc>
      </w:tr>
      <w:tr w:rsidR="00607C3D" w14:paraId="69D0F45A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2A2ADD8" w14:textId="77777777" w:rsidR="00607C3D" w:rsidRDefault="00607C3D" w:rsidP="00655B68"/>
        </w:tc>
        <w:tc>
          <w:tcPr>
            <w:tcW w:w="6234" w:type="dxa"/>
            <w:gridSpan w:val="3"/>
          </w:tcPr>
          <w:p w14:paraId="35F3ECD2" w14:textId="286869B3" w:rsidR="00607C3D" w:rsidRDefault="00607C3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S</w:t>
            </w:r>
            <w:r w:rsidR="006D0FEE">
              <w:t>end Status (success/fail)</w:t>
            </w:r>
          </w:p>
        </w:tc>
      </w:tr>
      <w:tr w:rsidR="00607C3D" w14:paraId="3B6480E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B1D28" w14:textId="77777777" w:rsidR="00607C3D" w:rsidRDefault="00607C3D" w:rsidP="00655B68">
            <w:r>
              <w:lastRenderedPageBreak/>
              <w:t>Description</w:t>
            </w:r>
          </w:p>
        </w:tc>
        <w:tc>
          <w:tcPr>
            <w:tcW w:w="6234" w:type="dxa"/>
            <w:gridSpan w:val="3"/>
          </w:tcPr>
          <w:p w14:paraId="46DA2FB1" w14:textId="436AE56F" w:rsidR="00607C3D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on given communication type and return sending status.</w:t>
            </w:r>
          </w:p>
        </w:tc>
      </w:tr>
    </w:tbl>
    <w:p w14:paraId="19B2E5F5" w14:textId="04CC979A" w:rsidR="00607C3D" w:rsidRDefault="00607C3D" w:rsidP="00607C3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D0FEE" w14:paraId="132ECFBA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D4B775C" w14:textId="3794A4E2" w:rsidR="006D0FEE" w:rsidRDefault="006D0FEE" w:rsidP="00655B68">
            <w:r>
              <w:t>Function name:     API_</w:t>
            </w:r>
            <w:r>
              <w:t>Rcev</w:t>
            </w:r>
            <w:r>
              <w:t>_Msg (COMM_ID ComType , Msg* Message)</w:t>
            </w:r>
          </w:p>
        </w:tc>
      </w:tr>
      <w:tr w:rsidR="006D0FEE" w14:paraId="5DFE0AD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05E3DB1B" w14:textId="77777777" w:rsidR="006D0FEE" w:rsidRDefault="006D0FEE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115947B2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29202393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ComType</w:t>
            </w:r>
          </w:p>
          <w:p w14:paraId="510182D0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204392F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ComType</w:t>
            </w:r>
          </w:p>
        </w:tc>
        <w:tc>
          <w:tcPr>
            <w:tcW w:w="1559" w:type="dxa"/>
          </w:tcPr>
          <w:p w14:paraId="37128ED3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COMM_ID</w:t>
            </w:r>
          </w:p>
        </w:tc>
      </w:tr>
      <w:tr w:rsidR="006D0FEE" w14:paraId="2E899C7C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5F1EFC7" w14:textId="77777777" w:rsidR="006D0FEE" w:rsidRDefault="006D0FEE" w:rsidP="00655B68"/>
        </w:tc>
        <w:tc>
          <w:tcPr>
            <w:tcW w:w="3117" w:type="dxa"/>
            <w:vMerge/>
          </w:tcPr>
          <w:p w14:paraId="5D88AF29" w14:textId="77777777" w:rsidR="006D0FEE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FB49A20" w14:textId="2E8B3007" w:rsidR="006D0FEE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type of communication used to </w:t>
            </w:r>
            <w:r>
              <w:t>receive</w:t>
            </w:r>
            <w:r>
              <w:t xml:space="preserve"> Message</w:t>
            </w:r>
          </w:p>
        </w:tc>
      </w:tr>
      <w:tr w:rsidR="006D0FEE" w14:paraId="1A9E14E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045193C" w14:textId="77777777" w:rsidR="006D0FEE" w:rsidRDefault="006D0FEE" w:rsidP="00655B68"/>
        </w:tc>
        <w:tc>
          <w:tcPr>
            <w:tcW w:w="3117" w:type="dxa"/>
            <w:vMerge/>
          </w:tcPr>
          <w:p w14:paraId="25E60AFC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5402683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A2:Message</w:t>
            </w:r>
          </w:p>
        </w:tc>
        <w:tc>
          <w:tcPr>
            <w:tcW w:w="1559" w:type="dxa"/>
          </w:tcPr>
          <w:p w14:paraId="09123594" w14:textId="77777777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void*</w:t>
            </w:r>
          </w:p>
        </w:tc>
      </w:tr>
      <w:tr w:rsidR="006D0FEE" w14:paraId="161F75A3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D94CD37" w14:textId="77777777" w:rsidR="006D0FEE" w:rsidRDefault="006D0FEE" w:rsidP="00655B68"/>
        </w:tc>
        <w:tc>
          <w:tcPr>
            <w:tcW w:w="3117" w:type="dxa"/>
            <w:vMerge/>
          </w:tcPr>
          <w:p w14:paraId="10919505" w14:textId="77777777" w:rsidR="006D0FEE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C0E92B8" w14:textId="7D94C219" w:rsidR="006D0FEE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Message </w:t>
            </w:r>
            <w:r>
              <w:t>received</w:t>
            </w:r>
            <w:r>
              <w:t>.</w:t>
            </w:r>
          </w:p>
        </w:tc>
      </w:tr>
      <w:tr w:rsidR="006D0FEE" w14:paraId="1158D56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FF0AB0E" w14:textId="77777777" w:rsidR="006D0FEE" w:rsidRDefault="006D0FEE" w:rsidP="00655B68">
            <w:r>
              <w:t>Return</w:t>
            </w:r>
          </w:p>
        </w:tc>
        <w:tc>
          <w:tcPr>
            <w:tcW w:w="3117" w:type="dxa"/>
          </w:tcPr>
          <w:p w14:paraId="5EDF24CE" w14:textId="6526C59E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  <w:r>
              <w:t>R_</w:t>
            </w:r>
            <w:r>
              <w:t>Stat</w:t>
            </w:r>
            <w:r>
              <w:t>us</w:t>
            </w:r>
          </w:p>
        </w:tc>
        <w:tc>
          <w:tcPr>
            <w:tcW w:w="3117" w:type="dxa"/>
            <w:gridSpan w:val="2"/>
          </w:tcPr>
          <w:p w14:paraId="3193E22E" w14:textId="6F4CB1BA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  <w:r>
              <w:t>Rcev</w:t>
            </w:r>
            <w:r>
              <w:t>State</w:t>
            </w:r>
          </w:p>
        </w:tc>
      </w:tr>
      <w:tr w:rsidR="006D0FEE" w14:paraId="23C975D7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7FFB054" w14:textId="77777777" w:rsidR="006D0FEE" w:rsidRDefault="006D0FEE" w:rsidP="00655B68"/>
        </w:tc>
        <w:tc>
          <w:tcPr>
            <w:tcW w:w="6234" w:type="dxa"/>
            <w:gridSpan w:val="3"/>
          </w:tcPr>
          <w:p w14:paraId="471C4D2C" w14:textId="657E5867" w:rsidR="006D0FEE" w:rsidRDefault="006D0FEE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Receive</w:t>
            </w:r>
            <w:r>
              <w:t xml:space="preserve"> Status (</w:t>
            </w:r>
            <w:r>
              <w:t>new message</w:t>
            </w:r>
            <w:r>
              <w:t>/</w:t>
            </w:r>
            <w:r>
              <w:t>no message</w:t>
            </w:r>
            <w:r>
              <w:t>)</w:t>
            </w:r>
          </w:p>
        </w:tc>
      </w:tr>
      <w:tr w:rsidR="006D0FEE" w14:paraId="394C3788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A7F51" w14:textId="77777777" w:rsidR="006D0FEE" w:rsidRDefault="006D0FEE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47B30178" w14:textId="23B03199" w:rsidR="006D0FEE" w:rsidRDefault="006D0FEE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</w:t>
            </w:r>
            <w:r>
              <w:t xml:space="preserve"> message on given communication type and return </w:t>
            </w:r>
            <w:r w:rsidR="00B347C0">
              <w:t>receive status.</w:t>
            </w:r>
          </w:p>
        </w:tc>
      </w:tr>
    </w:tbl>
    <w:p w14:paraId="37E091F0" w14:textId="77777777" w:rsidR="006D0FEE" w:rsidRPr="00626770" w:rsidRDefault="006D0FEE" w:rsidP="00607C3D"/>
    <w:p w14:paraId="7F2CA405" w14:textId="77777777" w:rsidR="00607C3D" w:rsidRDefault="00607C3D" w:rsidP="00607C3D">
      <w:pPr>
        <w:pStyle w:val="Heading2"/>
      </w:pPr>
      <w:r>
        <w:t>Type Defines:</w:t>
      </w:r>
    </w:p>
    <w:p w14:paraId="6E9D409C" w14:textId="31073F59" w:rsidR="00607C3D" w:rsidRDefault="006D0FEE" w:rsidP="00607C3D">
      <w:pPr>
        <w:pStyle w:val="ListParagraph"/>
        <w:numPr>
          <w:ilvl w:val="0"/>
          <w:numId w:val="16"/>
        </w:numPr>
      </w:pPr>
      <w:r>
        <w:t>COMM_</w:t>
      </w:r>
      <w:r w:rsidR="00607C3D">
        <w:t>ID</w:t>
      </w:r>
    </w:p>
    <w:p w14:paraId="21C496FC" w14:textId="16DA53E1" w:rsidR="00607C3D" w:rsidRDefault="00607C3D" w:rsidP="00607C3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each </w:t>
      </w:r>
      <w:r w:rsidR="006D0FEE">
        <w:t>communication type(CAN=0,SPI=1,….)</w:t>
      </w:r>
    </w:p>
    <w:p w14:paraId="0DE11432" w14:textId="75A109D5" w:rsidR="00607C3D" w:rsidRDefault="00607C3D" w:rsidP="00607C3D">
      <w:pPr>
        <w:pStyle w:val="ListParagraph"/>
        <w:numPr>
          <w:ilvl w:val="0"/>
          <w:numId w:val="16"/>
        </w:numPr>
      </w:pPr>
      <w:r>
        <w:t>S</w:t>
      </w:r>
      <w:r w:rsidR="006D0FEE">
        <w:t>endState</w:t>
      </w:r>
    </w:p>
    <w:p w14:paraId="0ED0830E" w14:textId="22F5BD4A" w:rsidR="00607C3D" w:rsidRDefault="00607C3D" w:rsidP="00607C3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>: unique identifier for s</w:t>
      </w:r>
      <w:r w:rsidR="006D0FEE">
        <w:t>ending</w:t>
      </w:r>
      <w:r>
        <w:t xml:space="preserve"> stat</w:t>
      </w:r>
      <w:r w:rsidR="006D0FEE">
        <w:t>u</w:t>
      </w:r>
      <w:r>
        <w:t>s(</w:t>
      </w:r>
      <w:r w:rsidR="006D0FEE">
        <w:t>FAIL=0,SUCCESS=1</w:t>
      </w:r>
      <w:r>
        <w:t>)</w:t>
      </w:r>
    </w:p>
    <w:p w14:paraId="06B437E4" w14:textId="70406F19" w:rsidR="00D92C4B" w:rsidRDefault="00D92C4B" w:rsidP="00A052B7">
      <w:pPr>
        <w:pStyle w:val="Heading2"/>
      </w:pPr>
    </w:p>
    <w:p w14:paraId="7E6BA079" w14:textId="61A49F2E" w:rsidR="007B799E" w:rsidRPr="00415A9B" w:rsidRDefault="007B799E" w:rsidP="00415A9B">
      <w:r>
        <w:t xml:space="preserve"> </w:t>
      </w:r>
    </w:p>
    <w:p w14:paraId="506B1B0E" w14:textId="1974DFDF" w:rsidR="0008417E" w:rsidRDefault="00415A9B" w:rsidP="00415A9B">
      <w:pPr>
        <w:pStyle w:val="Heading2"/>
      </w:pPr>
      <w:r>
        <w:lastRenderedPageBreak/>
        <w:t>ECU1 Folder Structure</w:t>
      </w:r>
    </w:p>
    <w:p w14:paraId="1BB45756" w14:textId="77777777" w:rsidR="0008417E" w:rsidRDefault="0008417E">
      <w:r>
        <w:br w:type="page"/>
      </w:r>
    </w:p>
    <w:p w14:paraId="569BDDDF" w14:textId="53ECF9C0" w:rsidR="00263473" w:rsidRDefault="00263473" w:rsidP="00263473">
      <w:pPr>
        <w:pStyle w:val="Heading1"/>
      </w:pPr>
      <w:r>
        <w:lastRenderedPageBreak/>
        <w:t>ECU</w:t>
      </w:r>
      <w:r>
        <w:t>2</w:t>
      </w:r>
    </w:p>
    <w:p w14:paraId="349B9DD0" w14:textId="77777777" w:rsidR="00263473" w:rsidRDefault="00263473" w:rsidP="00263473">
      <w:pPr>
        <w:pStyle w:val="Heading2"/>
      </w:pPr>
      <w:r>
        <w:t>Layered Architecture Diagram</w:t>
      </w:r>
    </w:p>
    <w:p w14:paraId="025B00BE" w14:textId="7524DFDB" w:rsidR="0008417E" w:rsidRDefault="009A4545" w:rsidP="0008417E">
      <w:pPr>
        <w:pStyle w:val="Heading2"/>
      </w:pPr>
      <w:r w:rsidRPr="009A4545">
        <w:drawing>
          <wp:inline distT="0" distB="0" distL="0" distR="0" wp14:anchorId="22ACD06B" wp14:editId="3DC3FBB3">
            <wp:extent cx="91440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268" w14:textId="1F3310BD" w:rsidR="0008417E" w:rsidRDefault="0008417E" w:rsidP="0008417E"/>
    <w:p w14:paraId="0515E294" w14:textId="77777777" w:rsidR="0008417E" w:rsidRDefault="0008417E">
      <w:r>
        <w:br w:type="page"/>
      </w:r>
    </w:p>
    <w:p w14:paraId="3FA41D77" w14:textId="1F93EC61" w:rsidR="00263473" w:rsidRDefault="00263473" w:rsidP="00263473">
      <w:pPr>
        <w:pStyle w:val="Heading2"/>
      </w:pPr>
      <w:r>
        <w:lastRenderedPageBreak/>
        <w:t>ecu</w:t>
      </w:r>
      <w:r>
        <w:t>2</w:t>
      </w:r>
      <w:r>
        <w:t xml:space="preserve"> Compponents and modules</w:t>
      </w:r>
    </w:p>
    <w:p w14:paraId="160B2963" w14:textId="77777777" w:rsidR="00263473" w:rsidRPr="00415A9B" w:rsidRDefault="00263473" w:rsidP="00263473"/>
    <w:p w14:paraId="453F758F" w14:textId="063CFFBE" w:rsidR="00263473" w:rsidRDefault="00263473" w:rsidP="00263473">
      <w:pPr>
        <w:pStyle w:val="Heading2"/>
        <w:rPr>
          <w:noProof/>
        </w:rPr>
      </w:pPr>
      <w:r>
        <w:rPr>
          <w:noProof/>
        </w:rPr>
        <w:t>ECU</w:t>
      </w:r>
      <w:r>
        <w:rPr>
          <w:noProof/>
        </w:rPr>
        <w:t xml:space="preserve">2 </w:t>
      </w:r>
      <w:r>
        <w:rPr>
          <w:noProof/>
        </w:rPr>
        <w:t>API Function Description</w:t>
      </w:r>
    </w:p>
    <w:p w14:paraId="5194E0AC" w14:textId="73A31B26" w:rsidR="009A4545" w:rsidRDefault="009A4545" w:rsidP="009A4545">
      <w:pPr>
        <w:pStyle w:val="Heading2"/>
      </w:pPr>
      <w:r>
        <w:t>DIO ,CAN ,COMM_MANAGER</w:t>
      </w:r>
    </w:p>
    <w:p w14:paraId="53556FEC" w14:textId="1E422B34" w:rsidR="009A4545" w:rsidRPr="009A4545" w:rsidRDefault="009A4545" w:rsidP="009A4545">
      <w:r>
        <w:t xml:space="preserve">Refer to same modules in ECU1 </w:t>
      </w:r>
      <w:hyperlink w:anchor="_ECU1_API_Function" w:history="1">
        <w:r w:rsidRPr="009A4545">
          <w:rPr>
            <w:rStyle w:val="Hyperlink"/>
          </w:rPr>
          <w:t>API Function</w:t>
        </w:r>
        <w:r w:rsidRPr="009A4545">
          <w:rPr>
            <w:rStyle w:val="Hyperlink"/>
          </w:rPr>
          <w:t xml:space="preserve"> </w:t>
        </w:r>
        <w:r w:rsidRPr="009A4545">
          <w:rPr>
            <w:rStyle w:val="Hyperlink"/>
          </w:rPr>
          <w:t>description</w:t>
        </w:r>
      </w:hyperlink>
    </w:p>
    <w:p w14:paraId="577C0977" w14:textId="5BCF4E0F" w:rsidR="009A4545" w:rsidRDefault="009A4545" w:rsidP="009A4545">
      <w:pPr>
        <w:pStyle w:val="Heading2"/>
      </w:pPr>
      <w:r>
        <w:t>BUZZER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9A4545" w14:paraId="7CE98BB3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C83F20C" w14:textId="45AD9883" w:rsidR="009A4545" w:rsidRDefault="009A4545" w:rsidP="00655B68">
            <w:r>
              <w:t xml:space="preserve">Function name:    </w:t>
            </w:r>
            <w:r>
              <w:t>BUZZER_ON</w:t>
            </w:r>
            <w:r>
              <w:t>(</w:t>
            </w:r>
            <w:r>
              <w:t>BUZZER</w:t>
            </w:r>
            <w:r>
              <w:t xml:space="preserve">_ID  </w:t>
            </w:r>
            <w:r>
              <w:t>B</w:t>
            </w:r>
            <w:r>
              <w:t>_Num)</w:t>
            </w:r>
          </w:p>
        </w:tc>
      </w:tr>
      <w:tr w:rsidR="009A4545" w14:paraId="6A38BD0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6A14DF6" w14:textId="77777777" w:rsidR="009A4545" w:rsidRDefault="009A4545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15389AA1" w14:textId="7777777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3790D82C" w14:textId="6F0705AC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B_Num </w:t>
            </w:r>
          </w:p>
        </w:tc>
        <w:tc>
          <w:tcPr>
            <w:tcW w:w="1558" w:type="dxa"/>
          </w:tcPr>
          <w:p w14:paraId="4AC1E6FA" w14:textId="549076E3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B_Num</w:t>
            </w:r>
          </w:p>
          <w:p w14:paraId="0BC6DA3E" w14:textId="7777777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AF32B2" w14:textId="4E88F1A3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BUZZER_ID</w:t>
            </w:r>
          </w:p>
        </w:tc>
      </w:tr>
      <w:tr w:rsidR="009A4545" w14:paraId="632CCDA2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DB820F1" w14:textId="77777777" w:rsidR="009A4545" w:rsidRDefault="009A4545" w:rsidP="00655B68"/>
        </w:tc>
        <w:tc>
          <w:tcPr>
            <w:tcW w:w="3117" w:type="dxa"/>
            <w:vMerge/>
          </w:tcPr>
          <w:p w14:paraId="3BD472E6" w14:textId="77777777" w:rsidR="009A4545" w:rsidRDefault="009A454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048C7FB" w14:textId="3256F4C1" w:rsidR="009A4545" w:rsidRDefault="009A454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 w:rsidR="00E30A47">
              <w:t xml:space="preserve"> </w:t>
            </w:r>
            <w:r w:rsidR="00C2194A">
              <w:t xml:space="preserve">Buzzer number </w:t>
            </w:r>
            <w:r w:rsidR="00E30A47">
              <w:t>to turn</w:t>
            </w:r>
            <w:r w:rsidR="00C2194A">
              <w:t xml:space="preserve"> ON</w:t>
            </w:r>
            <w:r>
              <w:t xml:space="preserve">. </w:t>
            </w:r>
          </w:p>
        </w:tc>
      </w:tr>
      <w:tr w:rsidR="009A4545" w14:paraId="48467F35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8D9BDCE" w14:textId="77777777" w:rsidR="009A4545" w:rsidRDefault="009A4545" w:rsidP="00655B68"/>
        </w:tc>
        <w:tc>
          <w:tcPr>
            <w:tcW w:w="3117" w:type="dxa"/>
            <w:vMerge/>
          </w:tcPr>
          <w:p w14:paraId="64536EA3" w14:textId="7777777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FC84525" w14:textId="7777777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711185CA" w14:textId="7777777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9A4545" w14:paraId="25916E3D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38AF296" w14:textId="77777777" w:rsidR="009A4545" w:rsidRDefault="009A4545" w:rsidP="00655B68"/>
        </w:tc>
        <w:tc>
          <w:tcPr>
            <w:tcW w:w="3117" w:type="dxa"/>
            <w:vMerge/>
          </w:tcPr>
          <w:p w14:paraId="148958A2" w14:textId="77777777" w:rsidR="009A4545" w:rsidRDefault="009A454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41A0728" w14:textId="77777777" w:rsidR="009A4545" w:rsidRDefault="009A454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9A4545" w14:paraId="0F7BA4C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73ED26E" w14:textId="77777777" w:rsidR="009A4545" w:rsidRDefault="009A4545" w:rsidP="00655B68">
            <w:r>
              <w:t>Return</w:t>
            </w:r>
          </w:p>
        </w:tc>
        <w:tc>
          <w:tcPr>
            <w:tcW w:w="3117" w:type="dxa"/>
          </w:tcPr>
          <w:p w14:paraId="201BAF9D" w14:textId="36D20C9E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612CD1DB" w14:textId="1D54DAE7" w:rsidR="009A4545" w:rsidRDefault="009A4545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9A4545" w14:paraId="36E8970D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56C9D64" w14:textId="77777777" w:rsidR="009A4545" w:rsidRDefault="009A4545" w:rsidP="00655B68"/>
        </w:tc>
        <w:tc>
          <w:tcPr>
            <w:tcW w:w="6234" w:type="dxa"/>
            <w:gridSpan w:val="3"/>
          </w:tcPr>
          <w:p w14:paraId="02DEC2EC" w14:textId="4A8C5883" w:rsidR="009A4545" w:rsidRDefault="009A4545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9A4545" w14:paraId="67881BF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F793DC" w14:textId="77777777" w:rsidR="009A4545" w:rsidRDefault="009A4545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1BF02A01" w14:textId="5144DEB2" w:rsidR="009A4545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Buzzer number :B_Num ON.</w:t>
            </w:r>
          </w:p>
        </w:tc>
      </w:tr>
    </w:tbl>
    <w:p w14:paraId="6BA69884" w14:textId="3D27B2B0" w:rsidR="009A4545" w:rsidRDefault="009A4545" w:rsidP="009A4545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30A47" w14:paraId="2250CDFA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A8C4570" w14:textId="5DDA4757" w:rsidR="00E30A47" w:rsidRDefault="00E30A47" w:rsidP="00655B68">
            <w:r>
              <w:t>Function name:    BUZZER_O</w:t>
            </w:r>
            <w:r>
              <w:t>FF</w:t>
            </w:r>
            <w:r>
              <w:t>(BUZZER_ID  B_Num)</w:t>
            </w:r>
          </w:p>
        </w:tc>
      </w:tr>
      <w:tr w:rsidR="00E30A47" w14:paraId="785F5289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0FAC611" w14:textId="77777777" w:rsidR="00E30A47" w:rsidRDefault="00E30A4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F8D3045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6681CCD0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B_Num </w:t>
            </w:r>
          </w:p>
        </w:tc>
        <w:tc>
          <w:tcPr>
            <w:tcW w:w="1558" w:type="dxa"/>
          </w:tcPr>
          <w:p w14:paraId="1C9B2A3F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B_Num</w:t>
            </w:r>
          </w:p>
          <w:p w14:paraId="07B06ED5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98A0D9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BUZZER_ID</w:t>
            </w:r>
          </w:p>
        </w:tc>
      </w:tr>
      <w:tr w:rsidR="00E30A47" w14:paraId="4BFBB29E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BEE4A53" w14:textId="77777777" w:rsidR="00E30A47" w:rsidRDefault="00E30A47" w:rsidP="00655B68"/>
        </w:tc>
        <w:tc>
          <w:tcPr>
            <w:tcW w:w="3117" w:type="dxa"/>
            <w:vMerge/>
          </w:tcPr>
          <w:p w14:paraId="7FA65C64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2C336D7A" w14:textId="2A3B8054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Buzzer number to turn </w:t>
            </w:r>
            <w:r>
              <w:t>OFF</w:t>
            </w:r>
            <w:r>
              <w:t xml:space="preserve">. </w:t>
            </w:r>
          </w:p>
        </w:tc>
      </w:tr>
      <w:tr w:rsidR="00E30A47" w14:paraId="742E8AA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2003450" w14:textId="77777777" w:rsidR="00E30A47" w:rsidRDefault="00E30A47" w:rsidP="00655B68"/>
        </w:tc>
        <w:tc>
          <w:tcPr>
            <w:tcW w:w="3117" w:type="dxa"/>
            <w:vMerge/>
          </w:tcPr>
          <w:p w14:paraId="2CE39D88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31F3449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4F25B21B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30A47" w14:paraId="40116B8A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8890DA4" w14:textId="77777777" w:rsidR="00E30A47" w:rsidRDefault="00E30A47" w:rsidP="00655B68"/>
        </w:tc>
        <w:tc>
          <w:tcPr>
            <w:tcW w:w="3117" w:type="dxa"/>
            <w:vMerge/>
          </w:tcPr>
          <w:p w14:paraId="7CDD2D9B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C2B9C21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30A47" w14:paraId="7B46563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75766E5" w14:textId="77777777" w:rsidR="00E30A47" w:rsidRDefault="00E30A47" w:rsidP="00655B68">
            <w:r>
              <w:t>Return</w:t>
            </w:r>
          </w:p>
        </w:tc>
        <w:tc>
          <w:tcPr>
            <w:tcW w:w="3117" w:type="dxa"/>
          </w:tcPr>
          <w:p w14:paraId="6F135041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52FAD190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E30A47" w14:paraId="513BCDFB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4660160" w14:textId="77777777" w:rsidR="00E30A47" w:rsidRDefault="00E30A47" w:rsidP="00655B68"/>
        </w:tc>
        <w:tc>
          <w:tcPr>
            <w:tcW w:w="6234" w:type="dxa"/>
            <w:gridSpan w:val="3"/>
          </w:tcPr>
          <w:p w14:paraId="684F9CB6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E30A47" w14:paraId="13AB14D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59E42E" w14:textId="77777777" w:rsidR="00E30A47" w:rsidRDefault="00E30A47" w:rsidP="00655B68">
            <w:r>
              <w:lastRenderedPageBreak/>
              <w:t>Description</w:t>
            </w:r>
          </w:p>
        </w:tc>
        <w:tc>
          <w:tcPr>
            <w:tcW w:w="6234" w:type="dxa"/>
            <w:gridSpan w:val="3"/>
          </w:tcPr>
          <w:p w14:paraId="5993BC49" w14:textId="4B20C84D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Buzzer number :B_Num O</w:t>
            </w:r>
            <w:r>
              <w:t>FF</w:t>
            </w:r>
            <w:r>
              <w:t>.</w:t>
            </w:r>
          </w:p>
        </w:tc>
      </w:tr>
    </w:tbl>
    <w:p w14:paraId="36FEDDB5" w14:textId="77777777" w:rsidR="00E30A47" w:rsidRPr="00626770" w:rsidRDefault="00E30A47" w:rsidP="009A4545"/>
    <w:p w14:paraId="7135F776" w14:textId="77777777" w:rsidR="009A4545" w:rsidRDefault="009A4545" w:rsidP="009A4545">
      <w:pPr>
        <w:pStyle w:val="Heading2"/>
      </w:pPr>
      <w:r>
        <w:t>Type Defines:</w:t>
      </w:r>
    </w:p>
    <w:p w14:paraId="3E635F48" w14:textId="499730BD" w:rsidR="009A4545" w:rsidRDefault="00E30A47" w:rsidP="009A4545">
      <w:pPr>
        <w:pStyle w:val="ListParagraph"/>
        <w:numPr>
          <w:ilvl w:val="0"/>
          <w:numId w:val="16"/>
        </w:numPr>
      </w:pPr>
      <w:r>
        <w:t>BUZZER_ID</w:t>
      </w:r>
    </w:p>
    <w:p w14:paraId="054B18EA" w14:textId="3A280F1A" w:rsidR="009A4545" w:rsidRDefault="009A4545" w:rsidP="009A4545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each </w:t>
      </w:r>
      <w:r w:rsidR="00E30A47">
        <w:t>buzzer</w:t>
      </w:r>
    </w:p>
    <w:p w14:paraId="112BAAA6" w14:textId="1C1493F9" w:rsidR="009A4545" w:rsidRDefault="009A4545" w:rsidP="00E30A47"/>
    <w:p w14:paraId="3BCAD028" w14:textId="48784083" w:rsidR="00E30A47" w:rsidRDefault="00E30A47" w:rsidP="00E30A47">
      <w:pPr>
        <w:pStyle w:val="Heading2"/>
      </w:pPr>
      <w:r>
        <w:t>Light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30A47" w14:paraId="1891F00D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EA05962" w14:textId="09EAE5D5" w:rsidR="00E30A47" w:rsidRDefault="00E30A47" w:rsidP="00655B68">
            <w:r>
              <w:t xml:space="preserve">Function name:    </w:t>
            </w:r>
            <w:r>
              <w:t>Light</w:t>
            </w:r>
            <w:r>
              <w:t>_ON(</w:t>
            </w:r>
            <w:r>
              <w:t>LIGHT</w:t>
            </w:r>
            <w:r>
              <w:t xml:space="preserve">_ID  </w:t>
            </w:r>
            <w:r>
              <w:t>L</w:t>
            </w:r>
            <w:r>
              <w:t>_</w:t>
            </w:r>
            <w:r>
              <w:t>ID</w:t>
            </w:r>
            <w:r>
              <w:t>)</w:t>
            </w:r>
          </w:p>
        </w:tc>
      </w:tr>
      <w:tr w:rsidR="00E30A47" w14:paraId="109988EB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1B2E87B" w14:textId="77777777" w:rsidR="00E30A47" w:rsidRDefault="00E30A4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378D94A5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4D8C4F3D" w14:textId="27928A89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 xml:space="preserve">_Num </w:t>
            </w:r>
          </w:p>
        </w:tc>
        <w:tc>
          <w:tcPr>
            <w:tcW w:w="1558" w:type="dxa"/>
          </w:tcPr>
          <w:p w14:paraId="1AC8B413" w14:textId="21C3330C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</w:t>
            </w:r>
            <w:r>
              <w:t>L</w:t>
            </w:r>
            <w:r>
              <w:t>_Num</w:t>
            </w:r>
          </w:p>
          <w:p w14:paraId="20B0F95F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ED053D8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  <w:p w14:paraId="405B7B64" w14:textId="092D409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  <w:r>
              <w:t xml:space="preserve"> </w:t>
            </w:r>
            <w:r>
              <w:t>_ID</w:t>
            </w:r>
          </w:p>
        </w:tc>
      </w:tr>
      <w:tr w:rsidR="00E30A47" w14:paraId="008B4434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D264DD3" w14:textId="77777777" w:rsidR="00E30A47" w:rsidRDefault="00E30A47" w:rsidP="00655B68"/>
        </w:tc>
        <w:tc>
          <w:tcPr>
            <w:tcW w:w="3117" w:type="dxa"/>
            <w:vMerge/>
          </w:tcPr>
          <w:p w14:paraId="7184892A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48F17A8" w14:textId="55E081D8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Light ID</w:t>
            </w:r>
            <w:r>
              <w:t xml:space="preserve"> to turn ON. </w:t>
            </w:r>
          </w:p>
        </w:tc>
      </w:tr>
      <w:tr w:rsidR="00E30A47" w14:paraId="254CD26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9C42CE5" w14:textId="77777777" w:rsidR="00E30A47" w:rsidRDefault="00E30A47" w:rsidP="00655B68"/>
        </w:tc>
        <w:tc>
          <w:tcPr>
            <w:tcW w:w="3117" w:type="dxa"/>
            <w:vMerge/>
          </w:tcPr>
          <w:p w14:paraId="75FB3B42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21D5846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7AD054A9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30A47" w14:paraId="53AD75A0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F318355" w14:textId="77777777" w:rsidR="00E30A47" w:rsidRDefault="00E30A47" w:rsidP="00655B68"/>
        </w:tc>
        <w:tc>
          <w:tcPr>
            <w:tcW w:w="3117" w:type="dxa"/>
            <w:vMerge/>
          </w:tcPr>
          <w:p w14:paraId="7987FE49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1332F60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30A47" w14:paraId="437B050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0866FCA" w14:textId="77777777" w:rsidR="00E30A47" w:rsidRDefault="00E30A47" w:rsidP="00655B68">
            <w:r>
              <w:t>Return</w:t>
            </w:r>
          </w:p>
        </w:tc>
        <w:tc>
          <w:tcPr>
            <w:tcW w:w="3117" w:type="dxa"/>
          </w:tcPr>
          <w:p w14:paraId="007B6B1C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19C8B2AB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E30A47" w14:paraId="548BA9D0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17C46F3" w14:textId="77777777" w:rsidR="00E30A47" w:rsidRDefault="00E30A47" w:rsidP="00655B68"/>
        </w:tc>
        <w:tc>
          <w:tcPr>
            <w:tcW w:w="6234" w:type="dxa"/>
            <w:gridSpan w:val="3"/>
          </w:tcPr>
          <w:p w14:paraId="77BACE5C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E30A47" w14:paraId="514D5F3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FE7D49" w14:textId="77777777" w:rsidR="00E30A47" w:rsidRDefault="00E30A4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1A192281" w14:textId="633870E6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Turn </w:t>
            </w:r>
            <w:r>
              <w:t xml:space="preserve">Light with </w:t>
            </w:r>
            <w:r>
              <w:t xml:space="preserve"> </w:t>
            </w:r>
            <w:r>
              <w:t>ID=  L</w:t>
            </w:r>
            <w:r>
              <w:t>_</w:t>
            </w:r>
            <w:r>
              <w:t>ID</w:t>
            </w:r>
            <w:r>
              <w:t xml:space="preserve"> ON.</w:t>
            </w:r>
          </w:p>
        </w:tc>
      </w:tr>
    </w:tbl>
    <w:p w14:paraId="2049BAB6" w14:textId="77777777" w:rsidR="00E30A47" w:rsidRDefault="00E30A47" w:rsidP="00E30A47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E30A47" w14:paraId="1A432BA6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F513AA1" w14:textId="6D590ADA" w:rsidR="00E30A47" w:rsidRDefault="00E30A47" w:rsidP="00655B68">
            <w:r>
              <w:t>Function name:    Light_O</w:t>
            </w:r>
            <w:r>
              <w:t>FF</w:t>
            </w:r>
            <w:r>
              <w:t>(LIGHT_ID  L_ID)</w:t>
            </w:r>
          </w:p>
        </w:tc>
      </w:tr>
      <w:tr w:rsidR="00E30A47" w14:paraId="7AD5B38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DEE4E35" w14:textId="77777777" w:rsidR="00E30A47" w:rsidRDefault="00E30A47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5A3B04FE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253B77E4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L_Num </w:t>
            </w:r>
          </w:p>
        </w:tc>
        <w:tc>
          <w:tcPr>
            <w:tcW w:w="1558" w:type="dxa"/>
          </w:tcPr>
          <w:p w14:paraId="757323B7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L_Num</w:t>
            </w:r>
          </w:p>
          <w:p w14:paraId="5D2E2508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E4F7FFE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  <w:p w14:paraId="5AEE162D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 _ID</w:t>
            </w:r>
          </w:p>
        </w:tc>
      </w:tr>
      <w:tr w:rsidR="00E30A47" w14:paraId="38FAB82F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3564E69" w14:textId="77777777" w:rsidR="00E30A47" w:rsidRDefault="00E30A47" w:rsidP="00655B68"/>
        </w:tc>
        <w:tc>
          <w:tcPr>
            <w:tcW w:w="3117" w:type="dxa"/>
            <w:vMerge/>
          </w:tcPr>
          <w:p w14:paraId="510B0DDA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01F39D7" w14:textId="55D0FF2D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Light ID to turn O</w:t>
            </w:r>
            <w:r>
              <w:t>FF</w:t>
            </w:r>
            <w:r>
              <w:t xml:space="preserve">. </w:t>
            </w:r>
          </w:p>
        </w:tc>
      </w:tr>
      <w:tr w:rsidR="00E30A47" w14:paraId="3B6A5E7A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578BD11" w14:textId="77777777" w:rsidR="00E30A47" w:rsidRDefault="00E30A47" w:rsidP="00655B68"/>
        </w:tc>
        <w:tc>
          <w:tcPr>
            <w:tcW w:w="3117" w:type="dxa"/>
            <w:vMerge/>
          </w:tcPr>
          <w:p w14:paraId="03F9EE6D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63C7662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78965C93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E30A47" w14:paraId="75BF1F62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AB73786" w14:textId="77777777" w:rsidR="00E30A47" w:rsidRDefault="00E30A47" w:rsidP="00655B68"/>
        </w:tc>
        <w:tc>
          <w:tcPr>
            <w:tcW w:w="3117" w:type="dxa"/>
            <w:vMerge/>
          </w:tcPr>
          <w:p w14:paraId="61D9FB46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289A658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E30A47" w14:paraId="4696C746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023F342" w14:textId="77777777" w:rsidR="00E30A47" w:rsidRDefault="00E30A47" w:rsidP="00655B68">
            <w:r>
              <w:lastRenderedPageBreak/>
              <w:t>Return</w:t>
            </w:r>
          </w:p>
        </w:tc>
        <w:tc>
          <w:tcPr>
            <w:tcW w:w="3117" w:type="dxa"/>
          </w:tcPr>
          <w:p w14:paraId="3E37F0BC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031B3A43" w14:textId="77777777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E30A47" w14:paraId="2A3453DE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167A558" w14:textId="77777777" w:rsidR="00E30A47" w:rsidRDefault="00E30A47" w:rsidP="00655B68"/>
        </w:tc>
        <w:tc>
          <w:tcPr>
            <w:tcW w:w="6234" w:type="dxa"/>
            <w:gridSpan w:val="3"/>
          </w:tcPr>
          <w:p w14:paraId="203EF471" w14:textId="77777777" w:rsidR="00E30A47" w:rsidRDefault="00E30A47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E30A47" w14:paraId="40A0D85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8223B2" w14:textId="77777777" w:rsidR="00E30A47" w:rsidRDefault="00E30A47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7FA03868" w14:textId="55D74DF8" w:rsidR="00E30A47" w:rsidRDefault="00E30A47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Light with  ID=  L_ID O</w:t>
            </w:r>
            <w:r>
              <w:t>FF</w:t>
            </w:r>
            <w:r>
              <w:t>.</w:t>
            </w:r>
          </w:p>
        </w:tc>
      </w:tr>
    </w:tbl>
    <w:p w14:paraId="0399B5D5" w14:textId="77777777" w:rsidR="00E30A47" w:rsidRPr="00626770" w:rsidRDefault="00E30A47" w:rsidP="00E30A47"/>
    <w:p w14:paraId="3AE14D93" w14:textId="77777777" w:rsidR="00E30A47" w:rsidRDefault="00E30A47" w:rsidP="00E30A47">
      <w:pPr>
        <w:pStyle w:val="Heading2"/>
      </w:pPr>
      <w:r>
        <w:t>Type Defines:</w:t>
      </w:r>
    </w:p>
    <w:p w14:paraId="7069C5C9" w14:textId="4C7789B1" w:rsidR="00E30A47" w:rsidRDefault="00E30A47" w:rsidP="00E30A47">
      <w:pPr>
        <w:pStyle w:val="ListParagraph"/>
        <w:numPr>
          <w:ilvl w:val="0"/>
          <w:numId w:val="16"/>
        </w:numPr>
      </w:pPr>
      <w:r>
        <w:t>LIGHT</w:t>
      </w:r>
      <w:r>
        <w:t>_ID</w:t>
      </w:r>
    </w:p>
    <w:p w14:paraId="24D59181" w14:textId="42EF4E93" w:rsidR="00E30A47" w:rsidRDefault="00E30A47" w:rsidP="00E30A47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>: unique identifier for each buzzer</w:t>
      </w:r>
      <w:r>
        <w:t>(LEFT_FRONT_LIGHT=0,RIGHT_FRONT_LIGHT=1,…..)</w:t>
      </w:r>
    </w:p>
    <w:p w14:paraId="71A63045" w14:textId="0F96C33A" w:rsidR="004F50A3" w:rsidRDefault="004F50A3" w:rsidP="00E30A47">
      <w:pPr>
        <w:ind w:firstLine="720"/>
      </w:pPr>
    </w:p>
    <w:p w14:paraId="25CC3ACC" w14:textId="26F87CD4" w:rsidR="004F50A3" w:rsidRDefault="004F50A3" w:rsidP="00E30A47">
      <w:pPr>
        <w:ind w:firstLine="720"/>
      </w:pPr>
    </w:p>
    <w:p w14:paraId="25D986E4" w14:textId="2518A34F" w:rsidR="004F50A3" w:rsidRDefault="004F50A3" w:rsidP="00E30A47">
      <w:pPr>
        <w:ind w:firstLine="720"/>
      </w:pPr>
    </w:p>
    <w:p w14:paraId="3D3DD64E" w14:textId="0853488E" w:rsidR="004F50A3" w:rsidRDefault="004F50A3" w:rsidP="00E30A47">
      <w:pPr>
        <w:ind w:firstLine="720"/>
      </w:pPr>
    </w:p>
    <w:p w14:paraId="7E13175F" w14:textId="3D7482A9" w:rsidR="004F50A3" w:rsidRDefault="004F50A3" w:rsidP="00E30A47">
      <w:pPr>
        <w:ind w:firstLine="720"/>
      </w:pPr>
    </w:p>
    <w:p w14:paraId="39C55DA5" w14:textId="63A64B05" w:rsidR="004F50A3" w:rsidRDefault="004F50A3" w:rsidP="00E30A47">
      <w:pPr>
        <w:ind w:firstLine="720"/>
      </w:pPr>
    </w:p>
    <w:p w14:paraId="7D98F4FA" w14:textId="6FFB05D1" w:rsidR="004F50A3" w:rsidRDefault="004F50A3" w:rsidP="00E30A47">
      <w:pPr>
        <w:ind w:firstLine="720"/>
      </w:pPr>
    </w:p>
    <w:p w14:paraId="0C1B0B74" w14:textId="0493239B" w:rsidR="004F50A3" w:rsidRDefault="004F50A3" w:rsidP="00E30A47">
      <w:pPr>
        <w:ind w:firstLine="720"/>
      </w:pPr>
    </w:p>
    <w:p w14:paraId="1BC9A935" w14:textId="226D1D10" w:rsidR="004F50A3" w:rsidRDefault="004F50A3" w:rsidP="00E30A47">
      <w:pPr>
        <w:ind w:firstLine="720"/>
      </w:pPr>
    </w:p>
    <w:p w14:paraId="4F00BB3D" w14:textId="6A1BF77D" w:rsidR="004F50A3" w:rsidRDefault="004F50A3" w:rsidP="00E30A47">
      <w:pPr>
        <w:ind w:firstLine="720"/>
      </w:pPr>
    </w:p>
    <w:p w14:paraId="4DF25891" w14:textId="653C8A91" w:rsidR="004F50A3" w:rsidRDefault="004F50A3" w:rsidP="00E30A47">
      <w:pPr>
        <w:ind w:firstLine="720"/>
      </w:pPr>
    </w:p>
    <w:p w14:paraId="5E9CB8FC" w14:textId="3D71935C" w:rsidR="004F50A3" w:rsidRDefault="004F50A3" w:rsidP="00E30A47">
      <w:pPr>
        <w:ind w:firstLine="720"/>
      </w:pPr>
    </w:p>
    <w:p w14:paraId="492EF4E8" w14:textId="77777777" w:rsidR="004F50A3" w:rsidRDefault="004F50A3" w:rsidP="00E30A47">
      <w:pPr>
        <w:ind w:firstLine="720"/>
      </w:pPr>
    </w:p>
    <w:p w14:paraId="4D658656" w14:textId="4A3D31AC" w:rsidR="00BC4D7D" w:rsidRDefault="00BC4D7D" w:rsidP="00BC4D7D">
      <w:pPr>
        <w:pStyle w:val="Heading2"/>
      </w:pPr>
      <w:r>
        <w:lastRenderedPageBreak/>
        <w:t xml:space="preserve">Actuator </w:t>
      </w:r>
      <w:r>
        <w:t>Manager</w:t>
      </w:r>
      <w:r w:rsidRPr="00B347C0">
        <w:t xml:space="preserve"> 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729"/>
      </w:tblGrid>
      <w:tr w:rsidR="00BC4D7D" w14:paraId="7A2CBE80" w14:textId="77777777" w:rsidTr="00557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4"/>
          </w:tcPr>
          <w:p w14:paraId="4ADF78DE" w14:textId="66ABFD41" w:rsidR="00BC4D7D" w:rsidRDefault="00BC4D7D" w:rsidP="00655B68">
            <w:r>
              <w:t xml:space="preserve">Function name:    API_ </w:t>
            </w:r>
            <w:r>
              <w:t>S</w:t>
            </w:r>
            <w:r>
              <w:t>et_</w:t>
            </w:r>
            <w:r>
              <w:t>Actuator</w:t>
            </w:r>
            <w:r>
              <w:t xml:space="preserve"> (</w:t>
            </w:r>
            <w:r>
              <w:t>Act</w:t>
            </w:r>
            <w:r>
              <w:t xml:space="preserve">Type </w:t>
            </w:r>
            <w:r>
              <w:t>Actuator, Act_ID Act_num , ACTION_ID Action</w:t>
            </w:r>
            <w:r>
              <w:t>)</w:t>
            </w:r>
          </w:p>
        </w:tc>
      </w:tr>
      <w:tr w:rsidR="00557853" w14:paraId="3C80CD8F" w14:textId="77777777" w:rsidTr="005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1953D3F" w14:textId="77777777" w:rsidR="00557853" w:rsidRDefault="00557853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755B6064" w14:textId="77777777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55E2041F" w14:textId="1AD526D0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  <w:r>
              <w:t xml:space="preserve"> , </w:t>
            </w:r>
            <w:r>
              <w:t>Act_num</w:t>
            </w:r>
            <w:r>
              <w:t xml:space="preserve">, </w:t>
            </w:r>
            <w:r>
              <w:t>Action</w:t>
            </w:r>
          </w:p>
        </w:tc>
        <w:tc>
          <w:tcPr>
            <w:tcW w:w="1558" w:type="dxa"/>
          </w:tcPr>
          <w:p w14:paraId="5AC4F9EB" w14:textId="3E8D2034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Actuator</w:t>
            </w:r>
          </w:p>
          <w:p w14:paraId="51B49259" w14:textId="77777777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14:paraId="175F4257" w14:textId="1E73300C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ActType</w:t>
            </w:r>
          </w:p>
        </w:tc>
      </w:tr>
      <w:tr w:rsidR="00557853" w14:paraId="78AF9C8A" w14:textId="77777777" w:rsidTr="00557853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45ACB81" w14:textId="77777777" w:rsidR="00557853" w:rsidRDefault="00557853" w:rsidP="00655B68"/>
        </w:tc>
        <w:tc>
          <w:tcPr>
            <w:tcW w:w="3117" w:type="dxa"/>
            <w:vMerge/>
          </w:tcPr>
          <w:p w14:paraId="1A3DE490" w14:textId="77777777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7" w:type="dxa"/>
            <w:gridSpan w:val="2"/>
          </w:tcPr>
          <w:p w14:paraId="537633D7" w14:textId="03953626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>Type of Actuator to set</w:t>
            </w:r>
            <w:r>
              <w:t xml:space="preserve">. </w:t>
            </w:r>
          </w:p>
        </w:tc>
      </w:tr>
      <w:tr w:rsidR="00557853" w14:paraId="0C7F70F6" w14:textId="77777777" w:rsidTr="005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4154762" w14:textId="77777777" w:rsidR="00557853" w:rsidRDefault="00557853" w:rsidP="00655B68"/>
        </w:tc>
        <w:tc>
          <w:tcPr>
            <w:tcW w:w="3117" w:type="dxa"/>
            <w:vMerge/>
          </w:tcPr>
          <w:p w14:paraId="3F6027C9" w14:textId="77777777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6E311CC" w14:textId="097A2974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 Act_num</w:t>
            </w:r>
          </w:p>
        </w:tc>
        <w:tc>
          <w:tcPr>
            <w:tcW w:w="1729" w:type="dxa"/>
          </w:tcPr>
          <w:p w14:paraId="302EBFC3" w14:textId="1DC7A8FC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Act_ID </w:t>
            </w:r>
          </w:p>
        </w:tc>
      </w:tr>
      <w:tr w:rsidR="00557853" w14:paraId="57E76381" w14:textId="77777777" w:rsidTr="00557853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01D4E09" w14:textId="77777777" w:rsidR="00557853" w:rsidRDefault="00557853" w:rsidP="00655B68"/>
        </w:tc>
        <w:tc>
          <w:tcPr>
            <w:tcW w:w="3117" w:type="dxa"/>
            <w:vMerge/>
          </w:tcPr>
          <w:p w14:paraId="4F475961" w14:textId="77777777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7" w:type="dxa"/>
            <w:gridSpan w:val="2"/>
          </w:tcPr>
          <w:p w14:paraId="7F3CBB39" w14:textId="71321528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  <w:r>
              <w:t xml:space="preserve">Actuator number to  SET </w:t>
            </w:r>
          </w:p>
        </w:tc>
      </w:tr>
      <w:tr w:rsidR="00557853" w14:paraId="6C8F0866" w14:textId="77777777" w:rsidTr="005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FDE9F42" w14:textId="77777777" w:rsidR="00557853" w:rsidRDefault="00557853" w:rsidP="00655B68"/>
        </w:tc>
        <w:tc>
          <w:tcPr>
            <w:tcW w:w="3117" w:type="dxa"/>
            <w:vMerge/>
          </w:tcPr>
          <w:p w14:paraId="5A908E3A" w14:textId="77777777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9DCB3A9" w14:textId="77777777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A3:Action</w:t>
            </w:r>
          </w:p>
        </w:tc>
        <w:tc>
          <w:tcPr>
            <w:tcW w:w="1729" w:type="dxa"/>
          </w:tcPr>
          <w:p w14:paraId="76AD2C72" w14:textId="4CB8AA5A" w:rsidR="00557853" w:rsidRDefault="0055785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Type:Action_ID</w:t>
            </w:r>
          </w:p>
        </w:tc>
      </w:tr>
      <w:tr w:rsidR="00557853" w14:paraId="3B3C57F1" w14:textId="77777777" w:rsidTr="0047111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FBF34BC" w14:textId="77777777" w:rsidR="00557853" w:rsidRDefault="00557853" w:rsidP="00655B68"/>
        </w:tc>
        <w:tc>
          <w:tcPr>
            <w:tcW w:w="3117" w:type="dxa"/>
            <w:vMerge/>
          </w:tcPr>
          <w:p w14:paraId="7556DEF8" w14:textId="77777777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7" w:type="dxa"/>
            <w:gridSpan w:val="2"/>
          </w:tcPr>
          <w:p w14:paraId="520F97B8" w14:textId="31C531E8" w:rsidR="00557853" w:rsidRDefault="0055785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  <w:r>
              <w:t>Action done on actuator(ON/OFF)</w:t>
            </w:r>
          </w:p>
        </w:tc>
      </w:tr>
      <w:tr w:rsidR="00BC4D7D" w14:paraId="522009AA" w14:textId="77777777" w:rsidTr="005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2E137FC" w14:textId="77777777" w:rsidR="00BC4D7D" w:rsidRDefault="00BC4D7D" w:rsidP="00655B68">
            <w:r>
              <w:t>Return</w:t>
            </w:r>
          </w:p>
        </w:tc>
        <w:tc>
          <w:tcPr>
            <w:tcW w:w="3117" w:type="dxa"/>
          </w:tcPr>
          <w:p w14:paraId="752D9C81" w14:textId="77777777" w:rsidR="00BC4D7D" w:rsidRDefault="00BC4D7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SensorState</w:t>
            </w:r>
          </w:p>
        </w:tc>
        <w:tc>
          <w:tcPr>
            <w:tcW w:w="3287" w:type="dxa"/>
            <w:gridSpan w:val="2"/>
          </w:tcPr>
          <w:p w14:paraId="71D9F885" w14:textId="44BA9B6D" w:rsidR="00BC4D7D" w:rsidRDefault="00BC4D7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BC4D7D" w14:paraId="0A4FD69C" w14:textId="77777777" w:rsidTr="0055785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21FA8A2" w14:textId="77777777" w:rsidR="00BC4D7D" w:rsidRDefault="00BC4D7D" w:rsidP="00655B68"/>
        </w:tc>
        <w:tc>
          <w:tcPr>
            <w:tcW w:w="6404" w:type="dxa"/>
            <w:gridSpan w:val="3"/>
          </w:tcPr>
          <w:p w14:paraId="03951B95" w14:textId="77777777" w:rsidR="00BC4D7D" w:rsidRDefault="00BC4D7D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Sensor State </w:t>
            </w:r>
          </w:p>
        </w:tc>
      </w:tr>
      <w:tr w:rsidR="00BC4D7D" w14:paraId="53BAE03D" w14:textId="77777777" w:rsidTr="005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8C9FB" w14:textId="77777777" w:rsidR="00BC4D7D" w:rsidRDefault="00BC4D7D" w:rsidP="00655B68">
            <w:r>
              <w:t>Description</w:t>
            </w:r>
          </w:p>
        </w:tc>
        <w:tc>
          <w:tcPr>
            <w:tcW w:w="6404" w:type="dxa"/>
            <w:gridSpan w:val="3"/>
          </w:tcPr>
          <w:p w14:paraId="0F2684A1" w14:textId="1ED108EA" w:rsidR="00BC4D7D" w:rsidRDefault="00BC4D7D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supervisor(generic)function to manage all system </w:t>
            </w:r>
            <w:r w:rsidR="0045497C">
              <w:t xml:space="preserve">actuators </w:t>
            </w:r>
            <w:r>
              <w:t>with different types</w:t>
            </w:r>
          </w:p>
        </w:tc>
      </w:tr>
    </w:tbl>
    <w:p w14:paraId="43397680" w14:textId="77777777" w:rsidR="00BC4D7D" w:rsidRPr="00626770" w:rsidRDefault="00BC4D7D" w:rsidP="00BC4D7D"/>
    <w:p w14:paraId="0E83ED63" w14:textId="77777777" w:rsidR="00BC4D7D" w:rsidRDefault="00BC4D7D" w:rsidP="00BC4D7D">
      <w:pPr>
        <w:pStyle w:val="Heading2"/>
      </w:pPr>
      <w:r>
        <w:t>Type Defines:</w:t>
      </w:r>
    </w:p>
    <w:p w14:paraId="0C232CDA" w14:textId="77777777" w:rsidR="004F50A3" w:rsidRDefault="004F50A3" w:rsidP="00BC4D7D">
      <w:pPr>
        <w:ind w:firstLine="720"/>
      </w:pPr>
      <w:r>
        <w:t xml:space="preserve">ActType </w:t>
      </w:r>
    </w:p>
    <w:p w14:paraId="283683E8" w14:textId="223229D3" w:rsidR="00BC4D7D" w:rsidRDefault="00BC4D7D" w:rsidP="00BC4D7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each </w:t>
      </w:r>
      <w:r w:rsidR="004F50A3">
        <w:t>actautor</w:t>
      </w:r>
      <w:r>
        <w:t xml:space="preserve"> type in system(</w:t>
      </w:r>
      <w:r w:rsidR="004F50A3">
        <w:t>BUZZER</w:t>
      </w:r>
      <w:r>
        <w:t>=0,</w:t>
      </w:r>
      <w:r w:rsidR="004F50A3">
        <w:t>LIGHT</w:t>
      </w:r>
      <w:r>
        <w:t>=1,…)</w:t>
      </w:r>
    </w:p>
    <w:p w14:paraId="24FF6E71" w14:textId="77777777" w:rsidR="004F50A3" w:rsidRDefault="004F50A3" w:rsidP="00BC4D7D">
      <w:pPr>
        <w:ind w:firstLine="720"/>
        <w:rPr>
          <w:rStyle w:val="Heading3Char"/>
        </w:rPr>
      </w:pPr>
      <w:r>
        <w:t>Action_ID</w:t>
      </w:r>
      <w:r w:rsidRPr="00593914">
        <w:rPr>
          <w:rStyle w:val="Heading3Char"/>
        </w:rPr>
        <w:t xml:space="preserve"> </w:t>
      </w:r>
    </w:p>
    <w:p w14:paraId="19225149" w14:textId="763CBD9D" w:rsidR="00BC4D7D" w:rsidRDefault="00BC4D7D" w:rsidP="00BC4D7D">
      <w:pPr>
        <w:ind w:firstLine="720"/>
      </w:pPr>
      <w:r w:rsidRPr="00593914">
        <w:rPr>
          <w:rStyle w:val="Heading3Char"/>
        </w:rPr>
        <w:t>Type</w:t>
      </w:r>
      <w:r>
        <w:t xml:space="preserve">: enum     </w:t>
      </w:r>
      <w:r w:rsidRPr="00593914">
        <w:rPr>
          <w:rStyle w:val="Heading3Char"/>
        </w:rPr>
        <w:t>Description</w:t>
      </w:r>
      <w:r>
        <w:t xml:space="preserve">: unique identifier for </w:t>
      </w:r>
      <w:r w:rsidR="004F50A3">
        <w:t xml:space="preserve">action to take place </w:t>
      </w:r>
      <w:r>
        <w:t>(</w:t>
      </w:r>
      <w:r w:rsidR="004F50A3">
        <w:t>OFF=0,ON=1</w:t>
      </w:r>
      <w:r>
        <w:t>)</w:t>
      </w:r>
    </w:p>
    <w:p w14:paraId="134324B4" w14:textId="77777777" w:rsidR="004F50A3" w:rsidRDefault="004F50A3" w:rsidP="00BC4D7D">
      <w:pPr>
        <w:ind w:firstLine="720"/>
      </w:pPr>
    </w:p>
    <w:p w14:paraId="2E8DCA70" w14:textId="2C1C0AE2" w:rsidR="00263473" w:rsidRDefault="00263473" w:rsidP="00263473"/>
    <w:p w14:paraId="343DD54B" w14:textId="26855EB3" w:rsidR="004F50A3" w:rsidRDefault="004F50A3" w:rsidP="004F50A3">
      <w:pPr>
        <w:pStyle w:val="Heading2"/>
      </w:pPr>
      <w:r>
        <w:lastRenderedPageBreak/>
        <w:t>SysTEm CNTRL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4F50A3" w14:paraId="1CFEEA8B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32C7E87" w14:textId="2BFFFE6F" w:rsidR="004F50A3" w:rsidRDefault="004F50A3" w:rsidP="00655B68">
            <w:r>
              <w:t xml:space="preserve">Function name:   </w:t>
            </w:r>
            <w:r>
              <w:t>UpdateSystemStatus</w:t>
            </w:r>
            <w:r>
              <w:t>(</w:t>
            </w:r>
            <w:r>
              <w:t>StatusMsg</w:t>
            </w:r>
            <w:r>
              <w:t>)</w:t>
            </w:r>
          </w:p>
        </w:tc>
      </w:tr>
      <w:tr w:rsidR="004F50A3" w14:paraId="0F9C8A30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A78A6BE" w14:textId="77777777" w:rsidR="004F50A3" w:rsidRDefault="004F50A3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01A1B579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33BB8C8B" w14:textId="5C1553B3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StatusMsg</w:t>
            </w:r>
          </w:p>
        </w:tc>
        <w:tc>
          <w:tcPr>
            <w:tcW w:w="1558" w:type="dxa"/>
          </w:tcPr>
          <w:p w14:paraId="3D0B8312" w14:textId="4B721DDE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StatusMsg</w:t>
            </w:r>
          </w:p>
          <w:p w14:paraId="7DB00EF5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3AC530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  <w:p w14:paraId="77ABA9C3" w14:textId="419F7DE5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STAT_MSG</w:t>
            </w:r>
          </w:p>
        </w:tc>
      </w:tr>
      <w:tr w:rsidR="004F50A3" w14:paraId="5BC1724C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6E2018" w14:textId="77777777" w:rsidR="004F50A3" w:rsidRDefault="004F50A3" w:rsidP="00655B68"/>
        </w:tc>
        <w:tc>
          <w:tcPr>
            <w:tcW w:w="3117" w:type="dxa"/>
            <w:vMerge/>
          </w:tcPr>
          <w:p w14:paraId="32D1E53A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3953B7DD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Light ID to turn ON. </w:t>
            </w:r>
          </w:p>
        </w:tc>
      </w:tr>
      <w:tr w:rsidR="004F50A3" w14:paraId="235D0989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74AC5B9" w14:textId="77777777" w:rsidR="004F50A3" w:rsidRDefault="004F50A3" w:rsidP="00655B68"/>
        </w:tc>
        <w:tc>
          <w:tcPr>
            <w:tcW w:w="3117" w:type="dxa"/>
            <w:vMerge/>
          </w:tcPr>
          <w:p w14:paraId="7A900433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1FE0900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09ABEAD8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4F50A3" w14:paraId="32250681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43858E" w14:textId="77777777" w:rsidR="004F50A3" w:rsidRDefault="004F50A3" w:rsidP="00655B68"/>
        </w:tc>
        <w:tc>
          <w:tcPr>
            <w:tcW w:w="3117" w:type="dxa"/>
            <w:vMerge/>
          </w:tcPr>
          <w:p w14:paraId="10677D68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D42AE49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4F50A3" w14:paraId="6FFFEA44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1775090" w14:textId="77777777" w:rsidR="004F50A3" w:rsidRDefault="004F50A3" w:rsidP="00655B68">
            <w:r>
              <w:t>Return</w:t>
            </w:r>
          </w:p>
        </w:tc>
        <w:tc>
          <w:tcPr>
            <w:tcW w:w="3117" w:type="dxa"/>
          </w:tcPr>
          <w:p w14:paraId="695A8C03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51BA37EA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4F50A3" w14:paraId="52329CAC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7CB1FE0" w14:textId="77777777" w:rsidR="004F50A3" w:rsidRDefault="004F50A3" w:rsidP="00655B68"/>
        </w:tc>
        <w:tc>
          <w:tcPr>
            <w:tcW w:w="6234" w:type="dxa"/>
            <w:gridSpan w:val="3"/>
          </w:tcPr>
          <w:p w14:paraId="5692A0E0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4F50A3" w14:paraId="40B6EB12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15084" w14:textId="77777777" w:rsidR="004F50A3" w:rsidRDefault="004F50A3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7F6AD694" w14:textId="76561348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system status(Door,LightSW,Car_State) according to status message (extracted form status queue)</w:t>
            </w:r>
          </w:p>
        </w:tc>
      </w:tr>
    </w:tbl>
    <w:p w14:paraId="4ADA500D" w14:textId="47BE75EA" w:rsidR="004F50A3" w:rsidRDefault="004F50A3" w:rsidP="0026347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4F50A3" w14:paraId="253AC6A6" w14:textId="77777777" w:rsidTr="0065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20BAEB9" w14:textId="7B6AA6A0" w:rsidR="004F50A3" w:rsidRDefault="004F50A3" w:rsidP="00655B68">
            <w:r>
              <w:t>Function name:   System</w:t>
            </w:r>
            <w:r>
              <w:t>Ctrl</w:t>
            </w:r>
            <w:r>
              <w:t>()</w:t>
            </w:r>
          </w:p>
        </w:tc>
      </w:tr>
      <w:tr w:rsidR="004F50A3" w14:paraId="3F349B71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AE3A72B" w14:textId="77777777" w:rsidR="004F50A3" w:rsidRDefault="004F50A3" w:rsidP="00655B68">
            <w:r>
              <w:t>Arguments</w:t>
            </w:r>
          </w:p>
        </w:tc>
        <w:tc>
          <w:tcPr>
            <w:tcW w:w="3117" w:type="dxa"/>
            <w:vMerge w:val="restart"/>
          </w:tcPr>
          <w:p w14:paraId="6A9106CB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Inputs: </w:t>
            </w:r>
          </w:p>
          <w:p w14:paraId="58BE8258" w14:textId="74E450EB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F9B59B0" w14:textId="1D69B134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</w:t>
            </w:r>
          </w:p>
          <w:p w14:paraId="25CC881C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28E657A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</w:t>
            </w:r>
          </w:p>
          <w:p w14:paraId="1BD7C1DA" w14:textId="31844522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0A3" w14:paraId="3DD42E93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03C1052" w14:textId="77777777" w:rsidR="004F50A3" w:rsidRDefault="004F50A3" w:rsidP="00655B68"/>
        </w:tc>
        <w:tc>
          <w:tcPr>
            <w:tcW w:w="3117" w:type="dxa"/>
            <w:vMerge/>
          </w:tcPr>
          <w:p w14:paraId="7B4B048F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07FADBF0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Light ID to turn ON. </w:t>
            </w:r>
          </w:p>
        </w:tc>
      </w:tr>
      <w:tr w:rsidR="004F50A3" w14:paraId="759B814E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00B9393" w14:textId="77777777" w:rsidR="004F50A3" w:rsidRDefault="004F50A3" w:rsidP="00655B68"/>
        </w:tc>
        <w:tc>
          <w:tcPr>
            <w:tcW w:w="3117" w:type="dxa"/>
            <w:vMerge/>
          </w:tcPr>
          <w:p w14:paraId="27291D89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F5ECDE9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A2:</w:t>
            </w:r>
          </w:p>
        </w:tc>
        <w:tc>
          <w:tcPr>
            <w:tcW w:w="1559" w:type="dxa"/>
          </w:tcPr>
          <w:p w14:paraId="230E45E1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4F50A3" w14:paraId="1CE4E17A" w14:textId="77777777" w:rsidTr="00655B68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9BC92DB" w14:textId="77777777" w:rsidR="004F50A3" w:rsidRDefault="004F50A3" w:rsidP="00655B68"/>
        </w:tc>
        <w:tc>
          <w:tcPr>
            <w:tcW w:w="3117" w:type="dxa"/>
            <w:vMerge/>
          </w:tcPr>
          <w:p w14:paraId="025ACFC7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0E1AE33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</w:t>
            </w:r>
          </w:p>
        </w:tc>
      </w:tr>
      <w:tr w:rsidR="004F50A3" w14:paraId="511C03D3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3AAD4F9" w14:textId="77777777" w:rsidR="004F50A3" w:rsidRDefault="004F50A3" w:rsidP="00655B68">
            <w:r>
              <w:t>Return</w:t>
            </w:r>
          </w:p>
        </w:tc>
        <w:tc>
          <w:tcPr>
            <w:tcW w:w="3117" w:type="dxa"/>
          </w:tcPr>
          <w:p w14:paraId="1BB90B28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R: </w:t>
            </w:r>
          </w:p>
        </w:tc>
        <w:tc>
          <w:tcPr>
            <w:tcW w:w="3117" w:type="dxa"/>
            <w:gridSpan w:val="2"/>
          </w:tcPr>
          <w:p w14:paraId="24EDC7F0" w14:textId="77777777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Type: </w:t>
            </w:r>
          </w:p>
        </w:tc>
      </w:tr>
      <w:tr w:rsidR="004F50A3" w14:paraId="261B0E3F" w14:textId="77777777" w:rsidTr="00655B68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ACB93FD" w14:textId="77777777" w:rsidR="004F50A3" w:rsidRDefault="004F50A3" w:rsidP="00655B68"/>
        </w:tc>
        <w:tc>
          <w:tcPr>
            <w:tcW w:w="6234" w:type="dxa"/>
            <w:gridSpan w:val="3"/>
          </w:tcPr>
          <w:p w14:paraId="2EF91EB0" w14:textId="77777777" w:rsidR="004F50A3" w:rsidRDefault="004F50A3" w:rsidP="0065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Description: </w:t>
            </w:r>
          </w:p>
        </w:tc>
      </w:tr>
      <w:tr w:rsidR="004F50A3" w14:paraId="46CC031D" w14:textId="77777777" w:rsidTr="0065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FE4539" w14:textId="77777777" w:rsidR="004F50A3" w:rsidRDefault="004F50A3" w:rsidP="00655B68">
            <w:r>
              <w:t>Description</w:t>
            </w:r>
          </w:p>
        </w:tc>
        <w:tc>
          <w:tcPr>
            <w:tcW w:w="6234" w:type="dxa"/>
            <w:gridSpan w:val="3"/>
          </w:tcPr>
          <w:p w14:paraId="13B2A0B5" w14:textId="6286AE9A" w:rsidR="004F50A3" w:rsidRDefault="004F50A3" w:rsidP="00655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machine that take</w:t>
            </w:r>
            <w:r w:rsidR="0045497C">
              <w:t>s</w:t>
            </w:r>
            <w:r>
              <w:t xml:space="preserve"> action according to current system status. </w:t>
            </w:r>
            <w:r>
              <w:t>(Door,LightSW,Car_State)</w:t>
            </w:r>
          </w:p>
        </w:tc>
      </w:tr>
    </w:tbl>
    <w:p w14:paraId="6E36159A" w14:textId="77777777" w:rsidR="004B3FB7" w:rsidRDefault="004B3FB7" w:rsidP="004B3FB7">
      <w:pPr>
        <w:pStyle w:val="Heading2"/>
      </w:pPr>
      <w:r>
        <w:t>Type Defines:</w:t>
      </w:r>
    </w:p>
    <w:p w14:paraId="2BE797DA" w14:textId="3EE211F1" w:rsidR="004B3FB7" w:rsidRDefault="004B3FB7" w:rsidP="004B3FB7">
      <w:pPr>
        <w:ind w:firstLine="720"/>
      </w:pPr>
      <w:r>
        <w:t xml:space="preserve">STAT_MSG </w:t>
      </w:r>
    </w:p>
    <w:p w14:paraId="6EB9570A" w14:textId="1DF9D47D" w:rsidR="004B3FB7" w:rsidRDefault="004B3FB7" w:rsidP="004B3FB7">
      <w:pPr>
        <w:ind w:firstLine="720"/>
      </w:pPr>
      <w:r w:rsidRPr="00593914">
        <w:rPr>
          <w:rStyle w:val="Heading3Char"/>
        </w:rPr>
        <w:lastRenderedPageBreak/>
        <w:t>Type</w:t>
      </w:r>
      <w:r>
        <w:t xml:space="preserve">: </w:t>
      </w:r>
      <w:r>
        <w:t>structure</w:t>
      </w:r>
      <w:r>
        <w:t xml:space="preserve">     </w:t>
      </w:r>
      <w:r w:rsidRPr="00593914">
        <w:rPr>
          <w:rStyle w:val="Heading3Char"/>
        </w:rPr>
        <w:t>Description</w:t>
      </w:r>
      <w:r>
        <w:t xml:space="preserve">: </w:t>
      </w:r>
      <w:r>
        <w:t>structure for sensor status message received for ECU1.</w:t>
      </w:r>
    </w:p>
    <w:p w14:paraId="70BE5D3C" w14:textId="77777777" w:rsidR="004F50A3" w:rsidRPr="00415A9B" w:rsidRDefault="004F50A3" w:rsidP="00263473"/>
    <w:p w14:paraId="109BFC36" w14:textId="472597C1" w:rsidR="00263473" w:rsidRDefault="00263473" w:rsidP="00263473">
      <w:pPr>
        <w:pStyle w:val="Heading2"/>
      </w:pPr>
      <w:r>
        <w:t>ECU</w:t>
      </w:r>
      <w:r>
        <w:t>2</w:t>
      </w:r>
      <w:r>
        <w:t xml:space="preserve"> Folder Structure</w:t>
      </w:r>
    </w:p>
    <w:p w14:paraId="784AE5AB" w14:textId="7C0C45C0" w:rsidR="0008417E" w:rsidRDefault="0008417E" w:rsidP="0008417E"/>
    <w:p w14:paraId="4ABAD1B7" w14:textId="40443A61" w:rsidR="0008417E" w:rsidRPr="0008417E" w:rsidRDefault="0008417E" w:rsidP="00263473">
      <w:r>
        <w:br w:type="page"/>
      </w:r>
    </w:p>
    <w:sectPr w:rsidR="0008417E" w:rsidRPr="0008417E" w:rsidSect="00A052B7">
      <w:footerReference w:type="default" r:id="rId12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17DF" w14:textId="77777777" w:rsidR="00B54E17" w:rsidRDefault="00B54E17" w:rsidP="00C6554A">
      <w:pPr>
        <w:spacing w:before="0" w:after="0" w:line="240" w:lineRule="auto"/>
      </w:pPr>
      <w:r>
        <w:separator/>
      </w:r>
    </w:p>
  </w:endnote>
  <w:endnote w:type="continuationSeparator" w:id="0">
    <w:p w14:paraId="00B1C495" w14:textId="77777777" w:rsidR="00B54E17" w:rsidRDefault="00B54E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A85C" w14:textId="77777777" w:rsidR="002163EE" w:rsidRDefault="00ED7C44" w:rsidP="00D9457E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DD56" w14:textId="77777777" w:rsidR="00B54E17" w:rsidRDefault="00B54E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5A14A1" w14:textId="77777777" w:rsidR="00B54E17" w:rsidRDefault="00B54E1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D1BE7"/>
    <w:multiLevelType w:val="hybridMultilevel"/>
    <w:tmpl w:val="5018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701963">
    <w:abstractNumId w:val="9"/>
  </w:num>
  <w:num w:numId="2" w16cid:durableId="1247958550">
    <w:abstractNumId w:val="8"/>
  </w:num>
  <w:num w:numId="3" w16cid:durableId="668211332">
    <w:abstractNumId w:val="8"/>
  </w:num>
  <w:num w:numId="4" w16cid:durableId="1031492322">
    <w:abstractNumId w:val="9"/>
  </w:num>
  <w:num w:numId="5" w16cid:durableId="844324250">
    <w:abstractNumId w:val="13"/>
  </w:num>
  <w:num w:numId="6" w16cid:durableId="1203329796">
    <w:abstractNumId w:val="10"/>
  </w:num>
  <w:num w:numId="7" w16cid:durableId="1479615636">
    <w:abstractNumId w:val="11"/>
  </w:num>
  <w:num w:numId="8" w16cid:durableId="1727946491">
    <w:abstractNumId w:val="7"/>
  </w:num>
  <w:num w:numId="9" w16cid:durableId="1700545290">
    <w:abstractNumId w:val="6"/>
  </w:num>
  <w:num w:numId="10" w16cid:durableId="1724282622">
    <w:abstractNumId w:val="5"/>
  </w:num>
  <w:num w:numId="11" w16cid:durableId="1636178022">
    <w:abstractNumId w:val="4"/>
  </w:num>
  <w:num w:numId="12" w16cid:durableId="1615475979">
    <w:abstractNumId w:val="3"/>
  </w:num>
  <w:num w:numId="13" w16cid:durableId="910120862">
    <w:abstractNumId w:val="2"/>
  </w:num>
  <w:num w:numId="14" w16cid:durableId="1396472215">
    <w:abstractNumId w:val="1"/>
  </w:num>
  <w:num w:numId="15" w16cid:durableId="2052416625">
    <w:abstractNumId w:val="0"/>
  </w:num>
  <w:num w:numId="16" w16cid:durableId="1395738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E"/>
    <w:rsid w:val="00024DC7"/>
    <w:rsid w:val="00037B5D"/>
    <w:rsid w:val="0008417E"/>
    <w:rsid w:val="000A372A"/>
    <w:rsid w:val="000B2510"/>
    <w:rsid w:val="002316A4"/>
    <w:rsid w:val="002379FA"/>
    <w:rsid w:val="002554CD"/>
    <w:rsid w:val="00263473"/>
    <w:rsid w:val="00293B83"/>
    <w:rsid w:val="002B4294"/>
    <w:rsid w:val="002F2702"/>
    <w:rsid w:val="003158B6"/>
    <w:rsid w:val="00333D0D"/>
    <w:rsid w:val="00380767"/>
    <w:rsid w:val="003F0610"/>
    <w:rsid w:val="00415A9B"/>
    <w:rsid w:val="0045497C"/>
    <w:rsid w:val="00464F65"/>
    <w:rsid w:val="004B3FB7"/>
    <w:rsid w:val="004C049F"/>
    <w:rsid w:val="004E366E"/>
    <w:rsid w:val="004F50A3"/>
    <w:rsid w:val="005000E2"/>
    <w:rsid w:val="00557853"/>
    <w:rsid w:val="00593914"/>
    <w:rsid w:val="00607C3D"/>
    <w:rsid w:val="00626770"/>
    <w:rsid w:val="006A3CE7"/>
    <w:rsid w:val="006D0FEE"/>
    <w:rsid w:val="007B799E"/>
    <w:rsid w:val="007D7F04"/>
    <w:rsid w:val="0081189E"/>
    <w:rsid w:val="009A4545"/>
    <w:rsid w:val="009C497B"/>
    <w:rsid w:val="00A052B7"/>
    <w:rsid w:val="00A1187F"/>
    <w:rsid w:val="00AB486C"/>
    <w:rsid w:val="00AE450A"/>
    <w:rsid w:val="00B347C0"/>
    <w:rsid w:val="00B54E17"/>
    <w:rsid w:val="00B83D1A"/>
    <w:rsid w:val="00BC4D7D"/>
    <w:rsid w:val="00C0005A"/>
    <w:rsid w:val="00C114FC"/>
    <w:rsid w:val="00C2194A"/>
    <w:rsid w:val="00C6438E"/>
    <w:rsid w:val="00C6554A"/>
    <w:rsid w:val="00D1633F"/>
    <w:rsid w:val="00D92C4B"/>
    <w:rsid w:val="00D9457E"/>
    <w:rsid w:val="00DF7F08"/>
    <w:rsid w:val="00E2735E"/>
    <w:rsid w:val="00E30A47"/>
    <w:rsid w:val="00E809A1"/>
    <w:rsid w:val="00ED7C44"/>
    <w:rsid w:val="00F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70421"/>
  <w15:chartTrackingRefBased/>
  <w15:docId w15:val="{C31F89AE-1510-45DB-8857-E3B3F6F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17901E7AF9B3469E9CFACFEFA7A39CBF">
    <w:name w:val="17901E7AF9B3469E9CFACFEFA7A39CBF"/>
    <w:rsid w:val="0008417E"/>
    <w:pPr>
      <w:spacing w:before="0" w:after="160" w:line="259" w:lineRule="auto"/>
    </w:pPr>
    <w:rPr>
      <w:rFonts w:eastAsiaTheme="minorEastAsia"/>
      <w:color w:val="auto"/>
    </w:rPr>
  </w:style>
  <w:style w:type="table" w:styleId="TableGrid">
    <w:name w:val="Table Grid"/>
    <w:basedOn w:val="TableNormal"/>
    <w:uiPriority w:val="39"/>
    <w:rsid w:val="00E809A1"/>
    <w:pPr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80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379FA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D945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3F147993-374F-4620-84F6-4A2F39DDBB08%7d\%7bA10F6EF3-63C8-423F-AD01-0D8101F4187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612E-58BD-4400-BB49-B7B34B14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{A10F6EF3-63C8-423F-AD01-0D8101F41872}tf02835058_win32</Template>
  <TotalTime>1727</TotalTime>
  <Pages>27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2022-10-04T07:33:00Z</dcterms:created>
  <dcterms:modified xsi:type="dcterms:W3CDTF">2022-10-05T20:01:00Z</dcterms:modified>
</cp:coreProperties>
</file>