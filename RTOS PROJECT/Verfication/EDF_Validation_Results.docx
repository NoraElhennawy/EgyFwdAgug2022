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3E66F5" w:rsidRDefault="00DC5CF6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47E9F" w:rsidRDefault="000D0DFE" w:rsidP="00815D8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BA62661313F04937B1A0D8795D357EE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7E9F">
                                      <w:t>EDF Schdueler in RTOs</w:t>
                                    </w:r>
                                  </w:sdtContent>
                                </w:sdt>
                              </w:p>
                              <w:p w:rsidR="00047E9F" w:rsidRDefault="00047E9F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8CA66381AF0545428D3645429D5766C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5B8B9B03145C4E5C877AC108C118D884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47E9F" w:rsidRDefault="00047E9F" w:rsidP="00815D80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047E9F" w:rsidRDefault="00047E9F" w:rsidP="00815D8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BA62661313F04937B1A0D8795D357E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EDF Schdueler in RTOs</w:t>
                              </w:r>
                            </w:sdtContent>
                          </w:sdt>
                        </w:p>
                        <w:p w:rsidR="00047E9F" w:rsidRDefault="00047E9F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8CA66381AF0545428D3645429D5766C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2022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5B8B9B03145C4E5C877AC108C118D884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47E9F" w:rsidRDefault="00047E9F" w:rsidP="00815D80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047E9F" w:rsidRDefault="00047E9F" w:rsidP="00815D80">
                                    <w:pPr>
                                      <w:pStyle w:val="NoSpacing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Egypt FWD 2022</w:t>
                                    </w:r>
                                  </w:p>
                                </w:sdtContent>
                              </w:sdt>
                              <w:p w:rsidR="00047E9F" w:rsidRDefault="000D0DFE" w:rsidP="00815D80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47E9F">
                                      <w:t xml:space="preserve">Advanced Embedded </w:t>
                                    </w:r>
                                    <w:r w:rsidR="00047E9F">
                                      <w:br/>
                                      <w:t>Track</w:t>
                                    </w:r>
                                    <w:r w:rsidR="00047E9F">
                                      <w:br/>
                                      <w:t>RTOS Project</w:t>
                                    </w:r>
                                  </w:sdtContent>
                                </w:sdt>
                              </w:p>
                              <w:p w:rsidR="00047E9F" w:rsidRDefault="00047E9F" w:rsidP="00815D80">
                                <w:pPr>
                                  <w:pStyle w:val="NoSpacing"/>
                                </w:pPr>
                              </w:p>
                              <w:p w:rsidR="00047E9F" w:rsidRDefault="00047E9F" w:rsidP="00815D80">
                                <w:pPr>
                                  <w:pStyle w:val="NoSpacing"/>
                                </w:pPr>
                              </w:p>
                              <w:sdt>
                                <w:sdtPr>
                                  <w:alias w:val="Website"/>
                                  <w:tag w:val="Website"/>
                                  <w:id w:val="66575444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7E9F" w:rsidRDefault="00047E9F" w:rsidP="00815D80"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47E9F" w:rsidRDefault="00047E9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047E9F" w:rsidRDefault="00047E9F" w:rsidP="00815D80">
                              <w:pPr>
                                <w:pStyle w:val="NoSpacing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Egypt FWD 2022</w:t>
                              </w:r>
                            </w:p>
                          </w:sdtContent>
                        </w:sdt>
                        <w:p w:rsidR="00047E9F" w:rsidRDefault="00047E9F" w:rsidP="00815D80">
                          <w:pPr>
                            <w:pStyle w:val="NoSpacing"/>
                          </w:pPr>
                          <w:sdt>
                            <w:sdt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>
                                <w:t xml:space="preserve">Advanced Embedded </w:t>
                              </w:r>
                              <w:r>
                                <w:br/>
                                <w:t>Track</w:t>
                              </w:r>
                              <w:r>
                                <w:br/>
                                <w:t>RTOS Project</w:t>
                              </w:r>
                            </w:sdtContent>
                          </w:sdt>
                        </w:p>
                        <w:p w:rsidR="00047E9F" w:rsidRDefault="00047E9F" w:rsidP="00815D80">
                          <w:pPr>
                            <w:pStyle w:val="NoSpacing"/>
                          </w:pPr>
                        </w:p>
                        <w:p w:rsidR="00047E9F" w:rsidRDefault="00047E9F" w:rsidP="00815D80">
                          <w:pPr>
                            <w:pStyle w:val="NoSpacing"/>
                          </w:pPr>
                        </w:p>
                        <w:sdt>
                          <w:sdtPr>
                            <w:alias w:val="Website"/>
                            <w:tag w:val="Website"/>
                            <w:id w:val="66575444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047E9F" w:rsidRDefault="00047E9F" w:rsidP="00815D80"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:rsidR="00047E9F" w:rsidRDefault="00047E9F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6F5" w:rsidRDefault="00DC5CF6">
          <w:pPr>
            <w:pStyle w:val="TOCHeading"/>
          </w:pPr>
          <w:r>
            <w:t>Contents</w:t>
          </w:r>
        </w:p>
        <w:p w:rsidR="003E6158" w:rsidRDefault="00DC5CF6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4695919" w:history="1">
            <w:r w:rsidR="003E6158" w:rsidRPr="00CF30B6">
              <w:rPr>
                <w:rStyle w:val="Hyperlink"/>
              </w:rPr>
              <w:t>Tasks Exe. Time</w:t>
            </w:r>
            <w:r w:rsidR="003E6158">
              <w:rPr>
                <w:webHidden/>
              </w:rPr>
              <w:tab/>
            </w:r>
            <w:r w:rsidR="003E6158">
              <w:rPr>
                <w:webHidden/>
              </w:rPr>
              <w:fldChar w:fldCharType="begin"/>
            </w:r>
            <w:r w:rsidR="003E6158">
              <w:rPr>
                <w:webHidden/>
              </w:rPr>
              <w:instrText xml:space="preserve"> PAGEREF _Toc114695919 \h </w:instrText>
            </w:r>
            <w:r w:rsidR="003E6158">
              <w:rPr>
                <w:webHidden/>
              </w:rPr>
            </w:r>
            <w:r w:rsidR="003E6158">
              <w:rPr>
                <w:webHidden/>
              </w:rPr>
              <w:fldChar w:fldCharType="separate"/>
            </w:r>
            <w:r w:rsidR="003E6158">
              <w:rPr>
                <w:webHidden/>
              </w:rPr>
              <w:t>1</w:t>
            </w:r>
            <w:r w:rsidR="003E6158">
              <w:rPr>
                <w:webHidden/>
              </w:rPr>
              <w:fldChar w:fldCharType="end"/>
            </w:r>
          </w:hyperlink>
        </w:p>
        <w:p w:rsidR="003E6158" w:rsidRDefault="003E615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0" w:history="1">
            <w:r w:rsidRPr="00CF30B6">
              <w:rPr>
                <w:rStyle w:val="Hyperlink"/>
              </w:rPr>
              <w:t>Check System Shedulability using Time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_Toc114695920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E6158" w:rsidRDefault="003E615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1" w:history="1">
            <w:r w:rsidRPr="00CF30B6">
              <w:rPr>
                <w:rStyle w:val="Hyperlink"/>
              </w:rPr>
              <w:t xml:space="preserve">System validation </w:t>
            </w:r>
            <w:r w:rsidRPr="00CF30B6">
              <w:rPr>
                <w:rStyle w:val="Hyperlink"/>
                <w:rFonts w:ascii="Calibri" w:hAnsi="Calibri" w:cs="Calibri"/>
                <w:lang w:val="en"/>
              </w:rPr>
              <w:t>using Simso offline simulator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_Toc114695921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E6158" w:rsidRDefault="003E615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2" w:history="1">
            <w:r w:rsidRPr="00CF30B6">
              <w:rPr>
                <w:rStyle w:val="Hyperlink"/>
              </w:rPr>
              <w:t>Notes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_Toc114695922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E6158" w:rsidRDefault="003E615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3" w:history="1">
            <w:r w:rsidRPr="00CF30B6">
              <w:rPr>
                <w:rStyle w:val="Hyperlink"/>
              </w:rPr>
              <w:t>Independent Auditor’s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_Toc114695923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E6158" w:rsidRDefault="003E615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4" w:history="1">
            <w:r w:rsidRPr="00CF30B6">
              <w:rPr>
                <w:rStyle w:val="Hyperlink"/>
              </w:rPr>
              <w:t>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_Toc114695924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E6158" w:rsidRDefault="003E6158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114695925" w:history="1">
            <w:r w:rsidRPr="00CF30B6">
              <w:rPr>
                <w:rStyle w:val="Hyperlink"/>
              </w:rPr>
              <w:t>Company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_Toc114695925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E66F5" w:rsidRDefault="00DC5CF6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3E66F5" w:rsidRDefault="003E66F5">
      <w:pPr>
        <w:sectPr w:rsidR="003E66F5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3E66F5" w:rsidRDefault="00815D80">
      <w:pPr>
        <w:pStyle w:val="Heading1"/>
      </w:pPr>
      <w:bookmarkStart w:id="0" w:name="_Toc114695919"/>
      <w:r>
        <w:lastRenderedPageBreak/>
        <w:t>Tasks Exe. Time</w:t>
      </w:r>
      <w:bookmarkEnd w:id="0"/>
    </w:p>
    <w:p w:rsidR="003E66F5" w:rsidRDefault="00815D80">
      <w:pPr>
        <w:pStyle w:val="Heading2"/>
      </w:pPr>
      <w:r>
        <w:t>usinG Trace Macros and Digital Analyzer</w:t>
      </w:r>
    </w:p>
    <w:p w:rsidR="003E66F5" w:rsidRDefault="00815D80" w:rsidP="00815D80">
      <w:r>
        <w:t>Load1 Sim. Task exe     = 5ms.</w:t>
      </w:r>
    </w:p>
    <w:p w:rsidR="00815D80" w:rsidRDefault="00815D80" w:rsidP="00815D80">
      <w:r>
        <w:t xml:space="preserve">Load2 Sim. Task exe     = 12 </w:t>
      </w:r>
      <w:proofErr w:type="spellStart"/>
      <w:r>
        <w:t>ms.</w:t>
      </w:r>
      <w:proofErr w:type="spellEnd"/>
    </w:p>
    <w:p w:rsidR="00815D80" w:rsidRDefault="00815D80" w:rsidP="00815D80">
      <w:r>
        <w:t xml:space="preserve">Button1 Monitor Task = </w:t>
      </w:r>
      <w:r w:rsidR="004F5BF8">
        <w:t>16 us</w:t>
      </w:r>
    </w:p>
    <w:p w:rsidR="00815D80" w:rsidRDefault="00815D80" w:rsidP="00815D80">
      <w:r>
        <w:t>Button2 Monitor Task =</w:t>
      </w:r>
      <w:r w:rsidR="004F5BF8">
        <w:t xml:space="preserve"> 16 us</w:t>
      </w:r>
    </w:p>
    <w:p w:rsidR="00815D80" w:rsidRDefault="00815D80" w:rsidP="00815D80">
      <w:r>
        <w:t>Transmitter Task          = 23 us.</w:t>
      </w:r>
    </w:p>
    <w:p w:rsidR="00815D80" w:rsidRDefault="00815D80" w:rsidP="00815D80">
      <w:r>
        <w:t>UART Task                      = 18 us.</w:t>
      </w:r>
    </w:p>
    <w:p w:rsidR="00815D80" w:rsidRDefault="00815D80" w:rsidP="00815D80"/>
    <w:p w:rsidR="00815D80" w:rsidRDefault="00815D80" w:rsidP="00815D80"/>
    <w:p w:rsidR="003E66F5" w:rsidRDefault="00D16DFC">
      <w:pPr>
        <w:pStyle w:val="Heading2"/>
      </w:pPr>
      <w:r>
        <w:t>System HyperPeriod</w:t>
      </w:r>
    </w:p>
    <w:p w:rsidR="003E66F5" w:rsidRDefault="00D16DFC" w:rsidP="00D16DFC">
      <w:proofErr w:type="gramStart"/>
      <w:r>
        <w:t>LCM[</w:t>
      </w:r>
      <w:proofErr w:type="gramEnd"/>
      <w:r>
        <w:t xml:space="preserve">All Tasks Periods]=LCM[10,100,50,50,100,20]=100 </w:t>
      </w:r>
      <w:proofErr w:type="spellStart"/>
      <w:r>
        <w:t>ms.</w:t>
      </w:r>
      <w:proofErr w:type="spellEnd"/>
    </w:p>
    <w:p w:rsidR="003E66F5" w:rsidRDefault="005D13C9">
      <w:pPr>
        <w:pStyle w:val="Heading2"/>
      </w:pPr>
      <w:r>
        <w:t>CPU Load</w:t>
      </w:r>
    </w:p>
    <w:p w:rsidR="003E66F5" w:rsidRDefault="005D13C9" w:rsidP="00BB12BC">
      <w:pPr>
        <w:spacing w:after="0" w:line="240" w:lineRule="auto"/>
        <w:rPr>
          <w:u w:val="single"/>
        </w:rPr>
      </w:pPr>
      <w:r>
        <w:t xml:space="preserve">CPU Load= </w:t>
      </w:r>
      <w:r w:rsidRPr="005D13C9">
        <w:rPr>
          <w:sz w:val="16"/>
          <w:szCs w:val="16"/>
          <w:u w:val="single"/>
        </w:rPr>
        <w:t>∑</w:t>
      </w:r>
      <w:r w:rsidRPr="005D13C9">
        <w:rPr>
          <w:u w:val="single"/>
        </w:rPr>
        <w:t>Task Exe. Time</w:t>
      </w:r>
      <w:r>
        <w:t xml:space="preserve"> = </w:t>
      </w:r>
      <w:r w:rsidRPr="005D13C9">
        <w:rPr>
          <w:u w:val="single"/>
        </w:rPr>
        <w:t>5*10+12*1+0.016*2+0.016*2+0.023+0.018*5</w:t>
      </w:r>
      <w:r>
        <w:rPr>
          <w:u w:val="single"/>
        </w:rPr>
        <w:t xml:space="preserve">  </w:t>
      </w:r>
      <w:r w:rsidR="005A3094">
        <w:rPr>
          <w:u w:val="single"/>
        </w:rPr>
        <w:t xml:space="preserve"> </w:t>
      </w:r>
      <w:proofErr w:type="gramStart"/>
      <w:r w:rsidRPr="005A3094">
        <w:t xml:space="preserve">=  </w:t>
      </w:r>
      <w:r w:rsidR="00BB12BC" w:rsidRPr="005A3094">
        <w:t>62.18</w:t>
      </w:r>
      <w:proofErr w:type="gramEnd"/>
      <w:r w:rsidR="00BB12BC" w:rsidRPr="005A3094">
        <w:t>%</w:t>
      </w:r>
    </w:p>
    <w:p w:rsidR="005D13C9" w:rsidRDefault="005D13C9" w:rsidP="00BB12BC">
      <w:pPr>
        <w:spacing w:before="0" w:after="0" w:line="240" w:lineRule="auto"/>
      </w:pPr>
      <w:r>
        <w:t xml:space="preserve">                         </w:t>
      </w:r>
      <w:proofErr w:type="gramStart"/>
      <w:r>
        <w:t>Hyper</w:t>
      </w:r>
      <w:proofErr w:type="gramEnd"/>
      <w:r>
        <w:t xml:space="preserve"> Period                                               100</w:t>
      </w:r>
    </w:p>
    <w:p w:rsidR="003E66F5" w:rsidRDefault="00870233" w:rsidP="00F43322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system schedulability using URM</w:t>
      </w:r>
    </w:p>
    <w:p w:rsidR="00F43322" w:rsidRPr="00F43322" w:rsidRDefault="00F43322" w:rsidP="00F43322">
      <w:pPr>
        <w:rPr>
          <w:lang w:val="en"/>
        </w:rPr>
      </w:pPr>
    </w:p>
    <w:p w:rsidR="00870233" w:rsidRDefault="00870233" w:rsidP="00870233">
      <w:r>
        <w:t xml:space="preserve">U = </w:t>
      </w:r>
      <w:r w:rsidRPr="00870233">
        <w:t>∑</w:t>
      </w:r>
      <w:r>
        <w:t xml:space="preserve">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/</w:t>
      </w:r>
      <w:proofErr w:type="gramStart"/>
      <w:r>
        <w:t>P</w:t>
      </w:r>
      <w:r>
        <w:rPr>
          <w:vertAlign w:val="subscript"/>
        </w:rPr>
        <w:t xml:space="preserve">i </w:t>
      </w:r>
      <w:r>
        <w:t xml:space="preserve"> =</w:t>
      </w:r>
      <w:proofErr w:type="gramEnd"/>
      <w:r>
        <w:t xml:space="preserve"> 5/10+12/100+0.016/50+0.016/50+</w:t>
      </w:r>
      <w:r w:rsidR="00F43322">
        <w:t>0.023/100+0.018/20  = 0.6218 &lt; 1.</w:t>
      </w:r>
    </w:p>
    <w:p w:rsidR="00F43322" w:rsidRDefault="00F43322" w:rsidP="00870233">
      <w:r>
        <w:t>U</w:t>
      </w:r>
      <w:r>
        <w:rPr>
          <w:vertAlign w:val="subscript"/>
        </w:rPr>
        <w:t>RM</w:t>
      </w:r>
      <w:r>
        <w:t xml:space="preserve"> = 6*(2</w:t>
      </w:r>
      <w:r>
        <w:rPr>
          <w:vertAlign w:val="superscript"/>
        </w:rPr>
        <w:t xml:space="preserve">1/6 </w:t>
      </w:r>
      <w:r>
        <w:t>-1</w:t>
      </w:r>
      <w:proofErr w:type="gramStart"/>
      <w:r>
        <w:t>)=</w:t>
      </w:r>
      <w:proofErr w:type="gramEnd"/>
      <w:r>
        <w:t>1.559</w:t>
      </w:r>
      <w:r w:rsidR="00BF799F">
        <w:t>.</w:t>
      </w:r>
    </w:p>
    <w:p w:rsidR="00BF799F" w:rsidRPr="00BF799F" w:rsidRDefault="00BF799F" w:rsidP="00870233">
      <w:r>
        <w:t>U &lt; U</w:t>
      </w:r>
      <w:r>
        <w:rPr>
          <w:vertAlign w:val="subscript"/>
        </w:rPr>
        <w:t xml:space="preserve">RM </w:t>
      </w:r>
      <w:r>
        <w:t xml:space="preserve">  </w:t>
      </w:r>
      <w:r>
        <w:sym w:font="Wingdings" w:char="F0E8"/>
      </w:r>
      <w:r>
        <w:t xml:space="preserve"> System is schedulable using RM.</w:t>
      </w:r>
    </w:p>
    <w:p w:rsidR="00F43322" w:rsidRDefault="00BF799F" w:rsidP="00BF799F">
      <w:pPr>
        <w:pStyle w:val="Signature"/>
      </w:pPr>
      <w:r w:rsidRPr="009A2BAE">
        <w:rPr>
          <w:rFonts w:ascii="Calibri" w:hAnsi="Calibri" w:cs="Calibri"/>
          <w:color w:val="auto"/>
          <w:lang w:val="en"/>
        </w:rPr>
        <w:t>CHECK SYSTEM SCHEDULABILITY</w:t>
      </w:r>
      <w:r>
        <w:rPr>
          <w:rFonts w:ascii="Calibri" w:hAnsi="Calibri" w:cs="Calibri"/>
          <w:color w:val="auto"/>
          <w:lang w:val="en"/>
        </w:rPr>
        <w:t xml:space="preserve"> USING TIME-DEMAND ANALYSIS</w:t>
      </w:r>
    </w:p>
    <w:p w:rsidR="003E66F5" w:rsidRDefault="00DC5CF6" w:rsidP="00C35996">
      <w:pPr>
        <w:pStyle w:val="Signature"/>
      </w:pPr>
      <w:r>
        <w:br/>
      </w:r>
      <w:r>
        <w:br/>
      </w:r>
    </w:p>
    <w:p w:rsidR="003E66F5" w:rsidRDefault="00C35996">
      <w:pPr>
        <w:pStyle w:val="Heading1"/>
      </w:pPr>
      <w:bookmarkStart w:id="1" w:name="_Toc114695920"/>
      <w:r>
        <w:lastRenderedPageBreak/>
        <w:t>Check Sy</w:t>
      </w:r>
      <w:r w:rsidR="0052633F">
        <w:t>s</w:t>
      </w:r>
      <w:r>
        <w:t xml:space="preserve">tem </w:t>
      </w:r>
      <w:proofErr w:type="spellStart"/>
      <w:r w:rsidR="0052633F">
        <w:t>Shedulability</w:t>
      </w:r>
      <w:proofErr w:type="spellEnd"/>
      <w:r w:rsidR="0052633F">
        <w:t xml:space="preserve"> using Time Analysis</w:t>
      </w:r>
      <w:bookmarkEnd w:id="1"/>
    </w:p>
    <w:p w:rsidR="00C35996" w:rsidRDefault="00C35996" w:rsidP="00047E9F">
      <w:proofErr w:type="gramStart"/>
      <w:r>
        <w:t>Implementation :I</w:t>
      </w:r>
      <w:proofErr w:type="gramEnd"/>
      <w:r>
        <w:t xml:space="preserve"> have created Function to calculate Time analysis</w:t>
      </w:r>
      <w:r w:rsidR="00047E9F">
        <w:t xml:space="preserve"> for tasks and send </w:t>
      </w:r>
      <w:r>
        <w:t>it</w:t>
      </w:r>
      <w:r w:rsidR="00047E9F">
        <w:t xml:space="preserve"> to </w:t>
      </w:r>
      <w:proofErr w:type="spellStart"/>
      <w:r w:rsidR="00047E9F">
        <w:t>uart</w:t>
      </w:r>
      <w:proofErr w:type="spellEnd"/>
      <w:r>
        <w:t xml:space="preserve"> .  </w:t>
      </w:r>
    </w:p>
    <w:p w:rsidR="00047E9F" w:rsidRDefault="00047E9F" w:rsidP="00C35996">
      <w:r>
        <w:rPr>
          <w:noProof/>
          <w:lang w:eastAsia="en-US"/>
        </w:rPr>
        <w:drawing>
          <wp:inline distT="0" distB="0" distL="0" distR="0" wp14:anchorId="1B2B7D2E" wp14:editId="604E13B6">
            <wp:extent cx="5797550" cy="3590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9F" w:rsidRPr="00565E9D" w:rsidRDefault="00047E9F" w:rsidP="00C35996">
      <w:pPr>
        <w:rPr>
          <w:b/>
          <w:bCs/>
          <w:u w:val="single"/>
        </w:rPr>
      </w:pPr>
      <w:r w:rsidRPr="00565E9D">
        <w:rPr>
          <w:b/>
          <w:bCs/>
          <w:u w:val="single"/>
        </w:rPr>
        <w:t>Analysis Result</w:t>
      </w:r>
    </w:p>
    <w:p w:rsidR="00C35996" w:rsidRDefault="00C35996" w:rsidP="00C35996">
      <w:r>
        <w:t xml:space="preserve">Time Analysis LD1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5.00000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8] = 5.00000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5.00000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10] &lt; Task Period, Task is Schedulable</w:t>
      </w:r>
    </w:p>
    <w:p w:rsidR="00C35996" w:rsidRDefault="00C35996" w:rsidP="00C35996">
      <w:r>
        <w:t xml:space="preserve">Time Analysis UART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10.01800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10.01800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20] &lt; Task Period, Task is Schedulable</w:t>
      </w:r>
    </w:p>
    <w:p w:rsidR="00C35996" w:rsidRDefault="00C35996" w:rsidP="00C35996">
      <w:r>
        <w:t xml:space="preserve">Time Analysis B1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10.03500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15.05300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15.05300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20.05300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25.07100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25.07100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50] &lt; Task Period, Task is Schedulable</w:t>
      </w:r>
    </w:p>
    <w:p w:rsidR="00C35996" w:rsidRDefault="00C35996" w:rsidP="00C35996">
      <w:r>
        <w:t xml:space="preserve">Time Analysis B2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5.05200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10.05200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15.07000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15.07000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20.07000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25.08800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25.08800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50] &lt; Task Period, Task is Schedulable</w:t>
      </w:r>
    </w:p>
    <w:p w:rsidR="00C35996" w:rsidRDefault="00C35996" w:rsidP="00C35996">
      <w:r>
        <w:t xml:space="preserve">Time Analysis LD2 Task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0]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17.05200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22.05200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27.07000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26]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28]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27.07000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32.07000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37.08800 </w:t>
      </w:r>
    </w:p>
    <w:p w:rsidR="00C35996" w:rsidRDefault="00C35996" w:rsidP="00C35996">
      <w:proofErr w:type="gramStart"/>
      <w:r>
        <w:t>w[</w:t>
      </w:r>
      <w:proofErr w:type="gramEnd"/>
      <w:r>
        <w:t xml:space="preserve">50]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51] = 42.12200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52]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53]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54]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55]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56]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57]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58]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59] = 42.12200 </w:t>
      </w:r>
    </w:p>
    <w:p w:rsidR="00C35996" w:rsidRDefault="00C35996" w:rsidP="00C35996">
      <w:proofErr w:type="gramStart"/>
      <w:r>
        <w:t>w[</w:t>
      </w:r>
      <w:proofErr w:type="gramEnd"/>
      <w:r>
        <w:t xml:space="preserve">60]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61]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62]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63]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64]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65]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66]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67]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68]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69] = 47.14000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70]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71]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72]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73]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74]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75]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76]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77] = 52.14000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78]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79] = 52.14000 </w:t>
      </w:r>
    </w:p>
    <w:p w:rsidR="00C35996" w:rsidRDefault="00C35996" w:rsidP="00C35996">
      <w:proofErr w:type="gramStart"/>
      <w:r>
        <w:t>w[</w:t>
      </w:r>
      <w:proofErr w:type="gramEnd"/>
      <w:r>
        <w:t xml:space="preserve">80]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81]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82]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83]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84]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85]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86]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87]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88]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89] = 57.15800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90]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91]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92]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93]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94]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95]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96]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97]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98] = 62.15800 </w:t>
      </w:r>
    </w:p>
    <w:p w:rsidR="00C35996" w:rsidRDefault="00C35996" w:rsidP="00C35996">
      <w:proofErr w:type="gramStart"/>
      <w:r>
        <w:t>w[</w:t>
      </w:r>
      <w:proofErr w:type="gramEnd"/>
      <w:r>
        <w:t xml:space="preserve">99] = 62.15800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100] &lt; Task Period, Task is Schedulable</w:t>
      </w:r>
    </w:p>
    <w:p w:rsidR="00C35996" w:rsidRDefault="00C35996" w:rsidP="00C35996">
      <w:r>
        <w:t xml:space="preserve">Time Analysis TRANS. Task </w:t>
      </w:r>
    </w:p>
    <w:p w:rsidR="00C35996" w:rsidRDefault="00C35996" w:rsidP="00C35996">
      <w:proofErr w:type="gramStart"/>
      <w:r>
        <w:t>w[</w:t>
      </w:r>
      <w:proofErr w:type="gramEnd"/>
      <w:r>
        <w:t xml:space="preserve">0]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1] = 17.07500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3]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4]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5]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6]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7]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8]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9] = 17.07500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10]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11]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12]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13]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14]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15]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16]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17]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18]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19] = 22.07500 </w:t>
      </w:r>
    </w:p>
    <w:p w:rsidR="00C35996" w:rsidRDefault="00C35996" w:rsidP="00C35996">
      <w:proofErr w:type="gramStart"/>
      <w:r>
        <w:t>w[</w:t>
      </w:r>
      <w:proofErr w:type="gramEnd"/>
      <w:r>
        <w:t xml:space="preserve">20]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21]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22]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23]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24]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25]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26]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27] = 27.09300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28]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29] = 27.09300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30]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31]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32]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33]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34]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35]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36]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37]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38]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39] = 32.09300 </w:t>
      </w:r>
    </w:p>
    <w:p w:rsidR="00C35996" w:rsidRDefault="00C35996" w:rsidP="00C35996">
      <w:proofErr w:type="gramStart"/>
      <w:r>
        <w:t>w[</w:t>
      </w:r>
      <w:proofErr w:type="gramEnd"/>
      <w:r>
        <w:t xml:space="preserve">40]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41]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42]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43]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44]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45]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46]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47]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48]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49] = 37.11100 </w:t>
      </w:r>
    </w:p>
    <w:p w:rsidR="00C35996" w:rsidRDefault="00C35996" w:rsidP="00C35996">
      <w:proofErr w:type="gramStart"/>
      <w:r>
        <w:t>w[</w:t>
      </w:r>
      <w:proofErr w:type="gramEnd"/>
      <w:r>
        <w:t xml:space="preserve">50]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51]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52]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53] = 42.14500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54]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55]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56]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57]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58]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59] = 42.14500 </w:t>
      </w:r>
    </w:p>
    <w:p w:rsidR="00C35996" w:rsidRDefault="00C35996" w:rsidP="00C35996">
      <w:proofErr w:type="gramStart"/>
      <w:r>
        <w:t>w[</w:t>
      </w:r>
      <w:proofErr w:type="gramEnd"/>
      <w:r>
        <w:t xml:space="preserve">60]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61]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62]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63]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64]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65]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66]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67]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68]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69] = 47.16300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70]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71]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72]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73]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74]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75]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76]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77]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78] = 52.16300 </w:t>
      </w:r>
    </w:p>
    <w:p w:rsidR="00C35996" w:rsidRDefault="00C35996" w:rsidP="00C35996">
      <w:proofErr w:type="gramStart"/>
      <w:r>
        <w:t>w[</w:t>
      </w:r>
      <w:proofErr w:type="gramEnd"/>
      <w:r>
        <w:t xml:space="preserve">79] = 52.16300 </w:t>
      </w:r>
    </w:p>
    <w:p w:rsidR="00C35996" w:rsidRDefault="00C35996" w:rsidP="00C35996">
      <w:proofErr w:type="gramStart"/>
      <w:r>
        <w:lastRenderedPageBreak/>
        <w:t>w[</w:t>
      </w:r>
      <w:proofErr w:type="gramEnd"/>
      <w:r>
        <w:t xml:space="preserve">80]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81]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82]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83]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84]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85]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86]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87]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88]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89] = 57.18100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90]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91]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92]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93]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94]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95]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96]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97]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98] = 62.18100 </w:t>
      </w:r>
    </w:p>
    <w:p w:rsidR="00C35996" w:rsidRDefault="00C35996" w:rsidP="00C35996">
      <w:proofErr w:type="gramStart"/>
      <w:r>
        <w:t>w[</w:t>
      </w:r>
      <w:proofErr w:type="gramEnd"/>
      <w:r>
        <w:t xml:space="preserve">99] = 62.18100 </w:t>
      </w:r>
    </w:p>
    <w:p w:rsidR="00C35996" w:rsidRPr="00565E9D" w:rsidRDefault="00C35996" w:rsidP="00C35996">
      <w:pPr>
        <w:rPr>
          <w:u w:val="single"/>
        </w:rPr>
      </w:pPr>
      <w:proofErr w:type="gramStart"/>
      <w:r w:rsidRPr="00565E9D">
        <w:rPr>
          <w:u w:val="single"/>
        </w:rPr>
        <w:t>w[</w:t>
      </w:r>
      <w:proofErr w:type="gramEnd"/>
      <w:r w:rsidRPr="00565E9D">
        <w:rPr>
          <w:u w:val="single"/>
        </w:rPr>
        <w:t>100] &lt; Task Period, Task is Schedulable</w:t>
      </w:r>
    </w:p>
    <w:p w:rsidR="00565E9D" w:rsidRPr="00565E9D" w:rsidRDefault="00565E9D" w:rsidP="00C35996">
      <w:pPr>
        <w:rPr>
          <w:b/>
          <w:bCs/>
          <w:sz w:val="28"/>
          <w:szCs w:val="28"/>
          <w:u w:val="single"/>
        </w:rPr>
      </w:pPr>
      <w:r w:rsidRPr="00565E9D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umma</w:t>
      </w:r>
      <w:r w:rsidRPr="00565E9D">
        <w:rPr>
          <w:b/>
          <w:bCs/>
          <w:sz w:val="28"/>
          <w:szCs w:val="28"/>
          <w:u w:val="single"/>
        </w:rPr>
        <w:t>ry:</w:t>
      </w:r>
    </w:p>
    <w:p w:rsidR="00C35996" w:rsidRPr="00C35996" w:rsidRDefault="00565E9D" w:rsidP="00C35996">
      <w:r>
        <w:t xml:space="preserve">Time Analysis result for Given Task </w:t>
      </w:r>
      <w:proofErr w:type="gramStart"/>
      <w:r>
        <w:t>set ,</w:t>
      </w:r>
      <w:proofErr w:type="gramEnd"/>
      <w:r>
        <w:t xml:space="preserve"> System is </w:t>
      </w:r>
      <w:proofErr w:type="spellStart"/>
      <w:r>
        <w:t>scheduable</w:t>
      </w:r>
      <w:proofErr w:type="spellEnd"/>
      <w:r>
        <w:t>.</w:t>
      </w:r>
    </w:p>
    <w:p w:rsidR="003E66F5" w:rsidRDefault="00B8552C">
      <w:pPr>
        <w:pStyle w:val="Heading1"/>
      </w:pPr>
      <w:bookmarkStart w:id="2" w:name="_Toc114695921"/>
      <w:r>
        <w:lastRenderedPageBreak/>
        <w:t xml:space="preserve">System validation </w:t>
      </w:r>
      <w:r>
        <w:rPr>
          <w:rFonts w:ascii="Calibri" w:hAnsi="Calibri" w:cs="Calibri"/>
          <w:lang w:val="en"/>
        </w:rPr>
        <w:t xml:space="preserve">using </w:t>
      </w:r>
      <w:proofErr w:type="spellStart"/>
      <w:r>
        <w:rPr>
          <w:rFonts w:ascii="Calibri" w:hAnsi="Calibri" w:cs="Calibri"/>
          <w:lang w:val="en"/>
        </w:rPr>
        <w:t>Simso</w:t>
      </w:r>
      <w:proofErr w:type="spellEnd"/>
      <w:r>
        <w:rPr>
          <w:rFonts w:ascii="Calibri" w:hAnsi="Calibri" w:cs="Calibri"/>
          <w:lang w:val="en"/>
        </w:rPr>
        <w:t xml:space="preserve"> offline simulator</w:t>
      </w:r>
      <w:bookmarkEnd w:id="2"/>
    </w:p>
    <w:p w:rsidR="003E66F5" w:rsidRDefault="00B8552C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USING EDF Scheduler</w:t>
      </w:r>
    </w:p>
    <w:p w:rsidR="003E66F5" w:rsidRDefault="00B8552C">
      <w:pPr>
        <w:pStyle w:val="ListBullet"/>
      </w:pPr>
      <w:r>
        <w:t>Results</w:t>
      </w:r>
    </w:p>
    <w:p w:rsidR="00B8552C" w:rsidRDefault="007513DA" w:rsidP="00B8552C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45DAA242" wp14:editId="6F8FA00E">
            <wp:extent cx="5797550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52C">
        <w:rPr>
          <w:noProof/>
          <w:lang w:eastAsia="en-US"/>
        </w:rPr>
        <w:drawing>
          <wp:inline distT="0" distB="0" distL="0" distR="0" wp14:anchorId="3B19A721" wp14:editId="7A81AB49">
            <wp:extent cx="57975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B8552C" w:rsidP="00B8552C">
      <w:pPr>
        <w:pStyle w:val="ListBullet"/>
        <w:numPr>
          <w:ilvl w:val="0"/>
          <w:numId w:val="12"/>
        </w:numPr>
      </w:pPr>
      <w:r>
        <w:t>Gantt chart</w:t>
      </w: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</w:p>
    <w:p w:rsidR="003E66F5" w:rsidRDefault="00B8552C">
      <w:pPr>
        <w:pStyle w:val="Heading2"/>
      </w:pPr>
      <w:r>
        <w:lastRenderedPageBreak/>
        <w:t>using Rm scheduler</w:t>
      </w:r>
    </w:p>
    <w:p w:rsidR="003E66F5" w:rsidRDefault="00B8552C">
      <w:pPr>
        <w:pStyle w:val="ListBullet"/>
      </w:pPr>
      <w:r>
        <w:t>Results</w:t>
      </w:r>
    </w:p>
    <w:p w:rsidR="002B295B" w:rsidRDefault="002B295B" w:rsidP="002B295B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35267832" wp14:editId="19A6C076">
            <wp:extent cx="5797550" cy="204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F5" w:rsidRDefault="00B8552C">
      <w:pPr>
        <w:pStyle w:val="ListBullet"/>
      </w:pPr>
      <w:r>
        <w:t>Gantt chart</w:t>
      </w:r>
    </w:p>
    <w:p w:rsidR="004F5BF8" w:rsidRDefault="004F5BF8" w:rsidP="004F5BF8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6C2420C2" wp14:editId="5B541D22">
            <wp:extent cx="579755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503582" w:rsidRDefault="00503582">
      <w:pPr>
        <w:pStyle w:val="ListBullet"/>
      </w:pPr>
    </w:p>
    <w:p w:rsidR="003E66F5" w:rsidRDefault="004F5BF8">
      <w:pPr>
        <w:pStyle w:val="ListBullet"/>
      </w:pPr>
      <w:r>
        <w:lastRenderedPageBreak/>
        <w:t>Log</w:t>
      </w:r>
    </w:p>
    <w:p w:rsidR="00503582" w:rsidRDefault="004F5BF8" w:rsidP="00F5023F">
      <w:pPr>
        <w:pStyle w:val="ListBullet"/>
        <w:numPr>
          <w:ilvl w:val="0"/>
          <w:numId w:val="0"/>
        </w:numPr>
        <w:ind w:left="360"/>
      </w:pPr>
      <w:r>
        <w:rPr>
          <w:noProof/>
          <w:lang w:eastAsia="en-US"/>
        </w:rPr>
        <w:drawing>
          <wp:inline distT="0" distB="0" distL="0" distR="0" wp14:anchorId="0D2876EA" wp14:editId="2433E8AF">
            <wp:extent cx="4247619" cy="6000000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82" w:rsidRDefault="00503582" w:rsidP="00503582">
      <w:pPr>
        <w:pStyle w:val="Heading2"/>
      </w:pPr>
      <w:r>
        <w:t>Calculation of CPU load USING KEIL Sim. (timer1</w:t>
      </w:r>
      <w:proofErr w:type="gramStart"/>
      <w:r>
        <w:t>,trace</w:t>
      </w:r>
      <w:proofErr w:type="gramEnd"/>
      <w:r>
        <w:t xml:space="preserve"> macros)</w:t>
      </w:r>
    </w:p>
    <w:p w:rsidR="008C42FA" w:rsidRPr="008C42FA" w:rsidRDefault="008C42FA" w:rsidP="008C42FA">
      <w:r w:rsidRPr="008C42FA">
        <w:t>CPU_Usage</w:t>
      </w:r>
      <w:proofErr w:type="gramStart"/>
      <w:r w:rsidRPr="008C42FA">
        <w:t>=(</w:t>
      </w:r>
      <w:proofErr w:type="gramEnd"/>
      <w:r w:rsidRPr="008C42FA">
        <w:t>(LD1_TotalTime+LD2_TotalTime+B1_TotalTime+B2_TotalTime+Trans_TotalTime+UART_TotalTime)/(float)TotalTime)*100</w:t>
      </w:r>
      <w:r>
        <w:t xml:space="preserve"> =62.44%</w:t>
      </w:r>
    </w:p>
    <w:p w:rsidR="008C42FA" w:rsidRPr="008C42FA" w:rsidRDefault="00F5023F" w:rsidP="008C42FA">
      <w:r>
        <w:rPr>
          <w:noProof/>
          <w:lang w:eastAsia="en-US"/>
        </w:rPr>
        <w:lastRenderedPageBreak/>
        <w:drawing>
          <wp:inline distT="0" distB="0" distL="0" distR="0" wp14:anchorId="4CBBC2D9" wp14:editId="00387147">
            <wp:extent cx="579755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1C" w:rsidRDefault="00C17B1C" w:rsidP="00503582">
      <w:pPr>
        <w:pStyle w:val="TableHeading"/>
        <w:pBdr>
          <w:bottom w:val="single" w:sz="4" w:space="0" w:color="7E97AD" w:themeColor="accent1"/>
        </w:pBdr>
        <w:ind w:left="0"/>
      </w:pPr>
      <w:r>
        <w:t xml:space="preserve">TOTAL SYSTEM TRACE USING KEIL </w:t>
      </w:r>
      <w:proofErr w:type="gramStart"/>
      <w:r>
        <w:t>SIM(</w:t>
      </w:r>
      <w:proofErr w:type="gramEnd"/>
      <w:r>
        <w:t>TIMER1,GPIO,Trace macros)</w:t>
      </w:r>
    </w:p>
    <w:p w:rsidR="007513DA" w:rsidRDefault="007513DA" w:rsidP="00503582">
      <w:pPr>
        <w:pStyle w:val="TableHeading"/>
        <w:pBdr>
          <w:bottom w:val="single" w:sz="4" w:space="0" w:color="7E97AD" w:themeColor="accent1"/>
        </w:pBdr>
        <w:ind w:left="0"/>
      </w:pPr>
      <w:r w:rsidRPr="007513DA">
        <w:rPr>
          <w:noProof/>
          <w:lang w:eastAsia="en-US"/>
        </w:rPr>
        <w:drawing>
          <wp:inline distT="0" distB="0" distL="0" distR="0">
            <wp:extent cx="5797550" cy="2699755"/>
            <wp:effectExtent l="0" t="0" r="0" b="5715"/>
            <wp:docPr id="12" name="Picture 12" descr="C:\Users\admin\Downloads\nora\adv embbeded track\Rtos\All_Task_exec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nora\adv embbeded track\Rtos\All_Task_exec_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69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E66F5" w:rsidRDefault="00DC5CF6">
      <w:pPr>
        <w:pStyle w:val="Heading1"/>
      </w:pPr>
      <w:bookmarkStart w:id="4" w:name="_Toc114695922"/>
      <w:r>
        <w:lastRenderedPageBreak/>
        <w:t>Notes</w:t>
      </w:r>
      <w:bookmarkEnd w:id="4"/>
      <w:r>
        <w:t xml:space="preserve"> </w:t>
      </w:r>
    </w:p>
    <w:p w:rsidR="003E66F5" w:rsidRDefault="00E52F8F">
      <w:pPr>
        <w:pStyle w:val="Heading2"/>
      </w:pPr>
      <w:r>
        <w:t>immplementation</w:t>
      </w:r>
    </w:p>
    <w:p w:rsidR="003E66F5" w:rsidRDefault="00E242B1" w:rsidP="00E242B1">
      <w:r>
        <w:t xml:space="preserve">Comparing Task Trace to </w:t>
      </w:r>
      <w:proofErr w:type="spellStart"/>
      <w:r>
        <w:t>Simso</w:t>
      </w:r>
      <w:proofErr w:type="spellEnd"/>
      <w:r>
        <w:t xml:space="preserve"> output for EDF I found results have identical task activation </w:t>
      </w:r>
      <w:proofErr w:type="gramStart"/>
      <w:r>
        <w:t>sequence .</w:t>
      </w:r>
      <w:proofErr w:type="gramEnd"/>
    </w:p>
    <w:p w:rsidR="00E242B1" w:rsidRDefault="00E242B1" w:rsidP="00E242B1">
      <w:r>
        <w:t xml:space="preserve">Only when two tasks with same deadline become active together result may differ since any task can be chosen </w:t>
      </w:r>
      <w:proofErr w:type="gramStart"/>
      <w:r>
        <w:t>Randomly(</w:t>
      </w:r>
      <w:proofErr w:type="gramEnd"/>
      <w:r>
        <w:t>as stated in EDF assumptions)</w:t>
      </w:r>
    </w:p>
    <w:p w:rsidR="00E242B1" w:rsidRDefault="00E242B1" w:rsidP="00E242B1">
      <w:r>
        <w:t xml:space="preserve">In the given Task set case: LD2 </w:t>
      </w:r>
      <w:proofErr w:type="gramStart"/>
      <w:r>
        <w:t>Task ,</w:t>
      </w:r>
      <w:proofErr w:type="gramEnd"/>
      <w:r>
        <w:t xml:space="preserve"> Transmitter Task  since they both same Deadline.</w:t>
      </w:r>
    </w:p>
    <w:p w:rsidR="003E66F5" w:rsidRDefault="00E52F8F">
      <w:pPr>
        <w:pStyle w:val="Heading2"/>
      </w:pPr>
      <w:r>
        <w:t>results</w:t>
      </w:r>
    </w:p>
    <w:p w:rsidR="003E66F5" w:rsidRDefault="00E242B1" w:rsidP="00E242B1">
      <w:r>
        <w:t xml:space="preserve">System with given </w:t>
      </w:r>
      <w:proofErr w:type="gramStart"/>
      <w:r>
        <w:t>Task</w:t>
      </w:r>
      <w:proofErr w:type="gramEnd"/>
      <w:r>
        <w:t xml:space="preserve"> set was proved to be schedulable by both scheduling techniques: RM,</w:t>
      </w:r>
      <w:r w:rsidR="00B01D3A">
        <w:t xml:space="preserve"> </w:t>
      </w:r>
      <w:r>
        <w:t>EDF.</w:t>
      </w:r>
    </w:p>
    <w:p w:rsidR="003E66F5" w:rsidRDefault="003E66F5" w:rsidP="00B01D3A"/>
    <w:p w:rsidR="003E66F5" w:rsidRDefault="00303CEE">
      <w:pPr>
        <w:pStyle w:val="Heading2"/>
      </w:pPr>
      <w:r>
        <w:t>Extra system Modifcations Note</w:t>
      </w:r>
    </w:p>
    <w:p w:rsidR="003E66F5" w:rsidRDefault="00303CEE" w:rsidP="00303CEE">
      <w:r>
        <w:t xml:space="preserve">Extra changes </w:t>
      </w:r>
      <w:proofErr w:type="gramStart"/>
      <w:r>
        <w:t>were needed</w:t>
      </w:r>
      <w:proofErr w:type="gramEnd"/>
      <w:r>
        <w:t xml:space="preserve"> to </w:t>
      </w:r>
      <w:r w:rsidR="00367ADC">
        <w:t>complete</w:t>
      </w:r>
      <w:r>
        <w:t xml:space="preserve"> EDF implementation:</w:t>
      </w:r>
    </w:p>
    <w:p w:rsidR="00303CEE" w:rsidRDefault="00303CEE" w:rsidP="00367ADC">
      <w:pPr>
        <w:pStyle w:val="ListParagraph"/>
        <w:numPr>
          <w:ilvl w:val="0"/>
          <w:numId w:val="24"/>
        </w:numPr>
      </w:pPr>
      <w:r>
        <w:t>Problem: (</w:t>
      </w:r>
      <w:r w:rsidR="00367ADC">
        <w:t>I</w:t>
      </w:r>
      <w:r>
        <w:t xml:space="preserve">n </w:t>
      </w:r>
      <w:r w:rsidR="00367ADC">
        <w:t>“</w:t>
      </w:r>
      <w:proofErr w:type="spellStart"/>
      <w:r w:rsidRPr="00303CEE">
        <w:t>prvAddNewTaskToReadyList</w:t>
      </w:r>
      <w:proofErr w:type="spellEnd"/>
      <w:r w:rsidRPr="00303CEE">
        <w:t xml:space="preserve"> </w:t>
      </w:r>
      <w:r>
        <w:t>()</w:t>
      </w:r>
      <w:r w:rsidR="00367ADC">
        <w:t>”</w:t>
      </w:r>
      <w:r>
        <w:t>)</w:t>
      </w:r>
    </w:p>
    <w:p w:rsidR="00303CEE" w:rsidRDefault="00303CEE" w:rsidP="00367ADC">
      <w:pPr>
        <w:ind w:left="720"/>
      </w:pPr>
      <w:r>
        <w:t xml:space="preserve">After Task creation a </w:t>
      </w:r>
      <w:proofErr w:type="gramStart"/>
      <w:r>
        <w:t>check  for</w:t>
      </w:r>
      <w:proofErr w:type="gramEnd"/>
      <w:r>
        <w:t xml:space="preserve"> created task </w:t>
      </w:r>
      <w:r w:rsidR="00367ADC">
        <w:t>priority</w:t>
      </w:r>
      <w:r>
        <w:t xml:space="preserve"> against current task </w:t>
      </w:r>
      <w:r w:rsidR="00367ADC">
        <w:t>priority</w:t>
      </w:r>
      <w:r>
        <w:t xml:space="preserve"> if  created task </w:t>
      </w:r>
      <w:r w:rsidR="00367ADC">
        <w:t>priority</w:t>
      </w:r>
      <w:r>
        <w:t xml:space="preserve"> is equal or higher than current task make created task current task.</w:t>
      </w:r>
    </w:p>
    <w:p w:rsidR="00303CEE" w:rsidRDefault="00303CEE" w:rsidP="00367ADC">
      <w:pPr>
        <w:ind w:left="720"/>
      </w:pPr>
      <w:r>
        <w:t xml:space="preserve">Since all tasks </w:t>
      </w:r>
      <w:proofErr w:type="gramStart"/>
      <w:r>
        <w:t>were created</w:t>
      </w:r>
      <w:proofErr w:type="gramEnd"/>
      <w:r>
        <w:t xml:space="preserve"> with same </w:t>
      </w:r>
      <w:r w:rsidR="00367ADC">
        <w:t>priority,</w:t>
      </w:r>
      <w:r>
        <w:t xml:space="preserve"> the above </w:t>
      </w:r>
      <w:r w:rsidR="00367ADC">
        <w:t>condition</w:t>
      </w:r>
      <w:r>
        <w:t xml:space="preserve"> resulted on last created task to run first though it is not the one having least deadline.</w:t>
      </w:r>
    </w:p>
    <w:p w:rsidR="00303CEE" w:rsidRDefault="00303CEE" w:rsidP="00367ADC">
      <w:pPr>
        <w:ind w:left="720"/>
      </w:pPr>
      <w:r>
        <w:t>Solution:</w:t>
      </w:r>
    </w:p>
    <w:p w:rsidR="00303CEE" w:rsidRDefault="00367ADC" w:rsidP="00367ADC">
      <w:pPr>
        <w:ind w:left="720"/>
      </w:pPr>
      <w:r>
        <w:t xml:space="preserve">Check if using </w:t>
      </w:r>
      <w:proofErr w:type="gramStart"/>
      <w:r>
        <w:t>EDF(</w:t>
      </w:r>
      <w:proofErr w:type="gramEnd"/>
      <w:r>
        <w:t xml:space="preserve">i.e. </w:t>
      </w:r>
      <w:proofErr w:type="spellStart"/>
      <w:r w:rsidRPr="00367ADC">
        <w:t>configUSE_EDF_SCHEDULER</w:t>
      </w:r>
      <w:proofErr w:type="spellEnd"/>
      <w:r w:rsidRPr="00367ADC">
        <w:t>==1</w:t>
      </w:r>
      <w:r>
        <w:t xml:space="preserve">) then get head of </w:t>
      </w:r>
      <w:proofErr w:type="spellStart"/>
      <w:r>
        <w:t>EDFReadyList</w:t>
      </w:r>
      <w:proofErr w:type="spellEnd"/>
      <w:r>
        <w:t xml:space="preserve"> instead of checking </w:t>
      </w:r>
      <w:proofErr w:type="spellStart"/>
      <w:r>
        <w:t>priorty</w:t>
      </w:r>
      <w:proofErr w:type="spellEnd"/>
      <w:r>
        <w:t>.</w:t>
      </w:r>
    </w:p>
    <w:p w:rsidR="00303CEE" w:rsidRDefault="00367ADC" w:rsidP="00367ADC">
      <w:pPr>
        <w:pStyle w:val="ListParagraph"/>
        <w:numPr>
          <w:ilvl w:val="0"/>
          <w:numId w:val="24"/>
        </w:numPr>
      </w:pPr>
      <w:r>
        <w:t xml:space="preserve">Made </w:t>
      </w:r>
      <w:proofErr w:type="spellStart"/>
      <w:r>
        <w:t>IdleTask</w:t>
      </w:r>
      <w:proofErr w:type="spellEnd"/>
      <w:r>
        <w:t xml:space="preserve"> Deadline with Macro </w:t>
      </w:r>
      <w:proofErr w:type="gramStart"/>
      <w:r>
        <w:t>define ”</w:t>
      </w:r>
      <w:proofErr w:type="gramEnd"/>
      <w:r w:rsidRPr="00367ADC">
        <w:t xml:space="preserve"> IDLE_TASK_DL</w:t>
      </w:r>
      <w:r>
        <w:t xml:space="preserve">” and  chose value 150 (to be larger than </w:t>
      </w:r>
      <w:proofErr w:type="spellStart"/>
      <w:r>
        <w:t>farst</w:t>
      </w:r>
      <w:proofErr w:type="spellEnd"/>
      <w:r>
        <w:t xml:space="preserve"> task deadline in system).</w:t>
      </w:r>
    </w:p>
    <w:p w:rsidR="00367ADC" w:rsidRDefault="00367ADC" w:rsidP="00367ADC">
      <w:pPr>
        <w:pStyle w:val="ListParagraph"/>
        <w:numPr>
          <w:ilvl w:val="0"/>
          <w:numId w:val="24"/>
        </w:numPr>
      </w:pPr>
      <w:r>
        <w:t xml:space="preserve">Updated Idle Task deadline  every tick ,in “ </w:t>
      </w:r>
      <w:proofErr w:type="spellStart"/>
      <w:r w:rsidRPr="00367ADC">
        <w:t>xTaskIncrementTick</w:t>
      </w:r>
      <w:proofErr w:type="spellEnd"/>
      <w:r>
        <w:t>()”</w:t>
      </w:r>
    </w:p>
    <w:p w:rsidR="00367ADC" w:rsidRDefault="00367ADC" w:rsidP="00765182">
      <w:pPr>
        <w:pStyle w:val="ListParagraph"/>
      </w:pPr>
      <w:r>
        <w:t xml:space="preserve">Another better place is at </w:t>
      </w:r>
      <w:r w:rsidR="00765182">
        <w:t>“</w:t>
      </w:r>
      <w:proofErr w:type="spellStart"/>
      <w:proofErr w:type="gramStart"/>
      <w:r w:rsidR="00765182" w:rsidRPr="00765182">
        <w:t>vTaskSwitchContext</w:t>
      </w:r>
      <w:proofErr w:type="spellEnd"/>
      <w:r w:rsidR="00765182">
        <w:t>(</w:t>
      </w:r>
      <w:proofErr w:type="gramEnd"/>
      <w:r w:rsidR="00765182">
        <w:t>)”</w:t>
      </w:r>
      <w:r>
        <w:t xml:space="preserve"> if  switch is to Idle task .</w:t>
      </w:r>
    </w:p>
    <w:p w:rsidR="00D2195D" w:rsidRDefault="00D2195D" w:rsidP="00765182">
      <w:pPr>
        <w:pStyle w:val="ListParagraph"/>
      </w:pPr>
    </w:p>
    <w:p w:rsidR="00D2195D" w:rsidRDefault="00D2195D" w:rsidP="00D2195D">
      <w:pPr>
        <w:pStyle w:val="ListParagraph"/>
        <w:numPr>
          <w:ilvl w:val="0"/>
          <w:numId w:val="24"/>
        </w:numPr>
      </w:pPr>
      <w:r>
        <w:t>In validation stage call for set task tag should be done directly after task creation not at task start</w:t>
      </w:r>
    </w:p>
    <w:p w:rsidR="00D2195D" w:rsidRDefault="00D2195D" w:rsidP="00D2195D">
      <w:pPr>
        <w:pStyle w:val="ListParagraph"/>
      </w:pPr>
      <w:r>
        <w:t xml:space="preserve">To ensure </w:t>
      </w:r>
      <w:proofErr w:type="spellStart"/>
      <w:r>
        <w:t>intial</w:t>
      </w:r>
      <w:proofErr w:type="spellEnd"/>
      <w:r>
        <w:t xml:space="preserve"> task startup </w:t>
      </w:r>
      <w:proofErr w:type="gramStart"/>
      <w:r>
        <w:t>is plotted</w:t>
      </w:r>
      <w:proofErr w:type="gramEnd"/>
      <w:r>
        <w:t>.</w:t>
      </w:r>
    </w:p>
    <w:p w:rsidR="00D2195D" w:rsidRDefault="00D2195D" w:rsidP="00D2195D">
      <w:pPr>
        <w:pStyle w:val="ListParagraph"/>
        <w:numPr>
          <w:ilvl w:val="0"/>
          <w:numId w:val="24"/>
        </w:numPr>
      </w:pPr>
      <w:r>
        <w:t>GPIO PINs 10</w:t>
      </w:r>
      <w:r>
        <w:sym w:font="Wingdings" w:char="F0E0"/>
      </w:r>
      <w:r>
        <w:t xml:space="preserve">16 are used for uart1 so we </w:t>
      </w:r>
      <w:proofErr w:type="spellStart"/>
      <w:proofErr w:type="gramStart"/>
      <w:r>
        <w:t>can not</w:t>
      </w:r>
      <w:proofErr w:type="spellEnd"/>
      <w:proofErr w:type="gramEnd"/>
      <w:r>
        <w:t xml:space="preserve"> use them in Task Trace with GPIO.</w:t>
      </w:r>
    </w:p>
    <w:p w:rsidR="003E66F5" w:rsidRDefault="003E66F5" w:rsidP="003E6158">
      <w:pPr>
        <w:pStyle w:val="Heading2"/>
      </w:pPr>
    </w:p>
    <w:p w:rsidR="003E66F5" w:rsidRDefault="003E66F5" w:rsidP="003E6158">
      <w:pPr>
        <w:pStyle w:val="Heading1"/>
      </w:pPr>
    </w:p>
    <w:p w:rsidR="003E66F5" w:rsidRDefault="003E66F5" w:rsidP="003E6158">
      <w:pPr>
        <w:pStyle w:val="Heading1"/>
        <w:pageBreakBefore w:val="0"/>
        <w:spacing w:before="720"/>
        <w:ind w:left="0"/>
      </w:pPr>
    </w:p>
    <w:p w:rsidR="003E66F5" w:rsidRDefault="000D0DFE">
      <w:pPr>
        <w:pStyle w:val="TableText"/>
      </w:pPr>
      <w:sdt>
        <w:sdtPr>
          <w:alias w:val="Company"/>
          <w:tag w:val=""/>
          <w:id w:val="1877888041"/>
          <w:placeholder>
            <w:docPart w:val="7EDFB60A90884E28822D98E91DA240D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15D80">
            <w:t>Egypt FWD 2022</w:t>
          </w:r>
        </w:sdtContent>
      </w:sdt>
    </w:p>
    <w:p w:rsidR="003E66F5" w:rsidRDefault="000D0DFE">
      <w:pPr>
        <w:pStyle w:val="TableText"/>
      </w:pPr>
      <w:sdt>
        <w:sdtPr>
          <w:alias w:val="Street Address"/>
          <w:tag w:val="Street Address"/>
          <w:id w:val="84583310"/>
          <w:placeholder>
            <w:docPart w:val="23B6D1F879084E379C959B8256CF392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15D80">
            <w:t xml:space="preserve">Advanced Embedded </w:t>
          </w:r>
          <w:r w:rsidR="00815D80">
            <w:br/>
            <w:t>Track</w:t>
          </w:r>
          <w:r w:rsidR="00815D80">
            <w:br/>
            <w:t>RTOS Project</w:t>
          </w:r>
        </w:sdtContent>
      </w:sdt>
    </w:p>
    <w:p w:rsidR="003E66F5" w:rsidRPr="003E6158" w:rsidRDefault="003E66F5" w:rsidP="003E6158">
      <w:pPr>
        <w:pStyle w:val="TableText"/>
        <w:ind w:left="0"/>
        <w:rPr>
          <w:b/>
          <w:bCs/>
        </w:rPr>
      </w:pPr>
    </w:p>
    <w:p w:rsidR="000B544C" w:rsidRDefault="000B544C">
      <w:pPr>
        <w:pStyle w:val="TableText"/>
        <w:spacing w:before="480"/>
      </w:pPr>
    </w:p>
    <w:p w:rsidR="000B544C" w:rsidRDefault="000B544C">
      <w:pPr>
        <w:pStyle w:val="TableText"/>
        <w:spacing w:before="480"/>
      </w:pPr>
    </w:p>
    <w:p w:rsidR="000B544C" w:rsidRDefault="000B544C">
      <w:pPr>
        <w:pStyle w:val="TableText"/>
        <w:spacing w:before="480"/>
      </w:pPr>
    </w:p>
    <w:sectPr w:rsidR="000B544C">
      <w:headerReference w:type="default" r:id="rId20"/>
      <w:footerReference w:type="default" r:id="rId21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DFE" w:rsidRDefault="000D0DFE">
      <w:pPr>
        <w:spacing w:after="0" w:line="240" w:lineRule="auto"/>
      </w:pPr>
      <w:r>
        <w:separator/>
      </w:r>
    </w:p>
  </w:endnote>
  <w:endnote w:type="continuationSeparator" w:id="0">
    <w:p w:rsidR="000D0DFE" w:rsidRDefault="000D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9F" w:rsidRDefault="00047E9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13DA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DFE" w:rsidRDefault="000D0DFE">
      <w:pPr>
        <w:spacing w:after="0" w:line="240" w:lineRule="auto"/>
      </w:pPr>
      <w:r>
        <w:separator/>
      </w:r>
    </w:p>
  </w:footnote>
  <w:footnote w:type="continuationSeparator" w:id="0">
    <w:p w:rsidR="000D0DFE" w:rsidRDefault="000D0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9F" w:rsidRDefault="00047E9F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E9F" w:rsidRDefault="00047E9F">
    <w:pPr>
      <w:pStyle w:val="HeaderShaded"/>
    </w:pPr>
    <w:r>
      <w:t>System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9381E66"/>
    <w:multiLevelType w:val="hybridMultilevel"/>
    <w:tmpl w:val="D76A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80"/>
    <w:rsid w:val="00047E9F"/>
    <w:rsid w:val="000B544C"/>
    <w:rsid w:val="000D0DFE"/>
    <w:rsid w:val="002B295B"/>
    <w:rsid w:val="00303CEE"/>
    <w:rsid w:val="00342B89"/>
    <w:rsid w:val="00367ADC"/>
    <w:rsid w:val="003E6158"/>
    <w:rsid w:val="003E66F5"/>
    <w:rsid w:val="004F5BF8"/>
    <w:rsid w:val="00503582"/>
    <w:rsid w:val="0052633F"/>
    <w:rsid w:val="00565E9D"/>
    <w:rsid w:val="005A3094"/>
    <w:rsid w:val="005D13C9"/>
    <w:rsid w:val="007513DA"/>
    <w:rsid w:val="00765182"/>
    <w:rsid w:val="00815D80"/>
    <w:rsid w:val="00870233"/>
    <w:rsid w:val="008C42FA"/>
    <w:rsid w:val="00B01D3A"/>
    <w:rsid w:val="00B152F5"/>
    <w:rsid w:val="00B8552C"/>
    <w:rsid w:val="00BB12BC"/>
    <w:rsid w:val="00BF799F"/>
    <w:rsid w:val="00C17B1C"/>
    <w:rsid w:val="00C35996"/>
    <w:rsid w:val="00D16DFC"/>
    <w:rsid w:val="00D2195D"/>
    <w:rsid w:val="00DC5CF6"/>
    <w:rsid w:val="00E242B1"/>
    <w:rsid w:val="00E52F8F"/>
    <w:rsid w:val="00F43322"/>
    <w:rsid w:val="00F5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97197D"/>
  <w15:docId w15:val="{87C88618-4DD2-4FB0-B42D-CFEFDAF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DFB60A90884E28822D98E91DA24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9C41E-7129-4C4C-95CC-8C4BD0E39AFA}"/>
      </w:docPartPr>
      <w:docPartBody>
        <w:p w:rsidR="000C4297" w:rsidRDefault="001D334A">
          <w:pPr>
            <w:pStyle w:val="7EDFB60A90884E28822D98E91DA240D4"/>
          </w:pPr>
          <w:r>
            <w:t>[Company]</w:t>
          </w:r>
        </w:p>
      </w:docPartBody>
    </w:docPart>
    <w:docPart>
      <w:docPartPr>
        <w:name w:val="23B6D1F879084E379C959B8256CF3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6D8CE-7B7E-4EA7-A470-941700BC0279}"/>
      </w:docPartPr>
      <w:docPartBody>
        <w:p w:rsidR="000C4297" w:rsidRDefault="001D334A">
          <w:pPr>
            <w:pStyle w:val="23B6D1F879084E379C959B8256CF392E"/>
          </w:pPr>
          <w:r>
            <w:t>[Street Address, City, ST ZIP Code]</w:t>
          </w:r>
        </w:p>
      </w:docPartBody>
    </w:docPart>
    <w:docPart>
      <w:docPartPr>
        <w:name w:val="BA62661313F04937B1A0D8795D357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3FEA8-ED30-42AC-B43D-0301123B4E58}"/>
      </w:docPartPr>
      <w:docPartBody>
        <w:p w:rsidR="000C4297" w:rsidRDefault="001D334A">
          <w:pPr>
            <w:pStyle w:val="BA62661313F04937B1A0D8795D357EEC"/>
          </w:pPr>
          <w:r>
            <w:t>Annual Report</w:t>
          </w:r>
        </w:p>
      </w:docPartBody>
    </w:docPart>
    <w:docPart>
      <w:docPartPr>
        <w:name w:val="8CA66381AF0545428D3645429D576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0A852-EF2C-4EB2-8F75-30FF66189FAF}"/>
      </w:docPartPr>
      <w:docPartBody>
        <w:p w:rsidR="000C4297" w:rsidRDefault="001D334A">
          <w:pPr>
            <w:pStyle w:val="8CA66381AF0545428D3645429D5766CE"/>
          </w:pPr>
          <w:r>
            <w:t>[Year]</w:t>
          </w:r>
        </w:p>
      </w:docPartBody>
    </w:docPart>
    <w:docPart>
      <w:docPartPr>
        <w:name w:val="5B8B9B03145C4E5C877AC108C118D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C017-4722-4049-BEEE-2C123E2F0466}"/>
      </w:docPartPr>
      <w:docPartBody>
        <w:p w:rsidR="000C4297" w:rsidRDefault="001D334A">
          <w:pPr>
            <w:pStyle w:val="5B8B9B03145C4E5C877AC108C118D884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4A"/>
    <w:rsid w:val="000C4297"/>
    <w:rsid w:val="001D334A"/>
    <w:rsid w:val="006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07D988E6A48B5B0D7A67C00E20439">
    <w:name w:val="E6607D988E6A48B5B0D7A67C00E20439"/>
  </w:style>
  <w:style w:type="paragraph" w:customStyle="1" w:styleId="0DAFFEE7FE68460FA939CB7A18C7D8A0">
    <w:name w:val="0DAFFEE7FE68460FA939CB7A18C7D8A0"/>
  </w:style>
  <w:style w:type="paragraph" w:customStyle="1" w:styleId="24849C685D0E432C9772CBA97AE99C8A">
    <w:name w:val="24849C685D0E432C9772CBA97AE99C8A"/>
  </w:style>
  <w:style w:type="paragraph" w:customStyle="1" w:styleId="9549BF0EA73446FFBA535FE6C51191DC">
    <w:name w:val="9549BF0EA73446FFBA535FE6C51191DC"/>
  </w:style>
  <w:style w:type="paragraph" w:customStyle="1" w:styleId="F7ABE39D49744462BB1CEF8D97245EA6">
    <w:name w:val="F7ABE39D49744462BB1CEF8D97245EA6"/>
  </w:style>
  <w:style w:type="paragraph" w:customStyle="1" w:styleId="E54C9921308E4CCAB2A999FA625EEE34">
    <w:name w:val="E54C9921308E4CCAB2A999FA625EEE34"/>
  </w:style>
  <w:style w:type="paragraph" w:customStyle="1" w:styleId="8185F8CF8F3E48BAB41CA2893FEC4EA3">
    <w:name w:val="8185F8CF8F3E48BAB41CA2893FEC4EA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30FB24DAC27940DCA9C5C6558F5F8DDE">
    <w:name w:val="30FB24DAC27940DCA9C5C6558F5F8DDE"/>
  </w:style>
  <w:style w:type="paragraph" w:customStyle="1" w:styleId="AFC1350B5ABD4DBD865D8A463F764CB4">
    <w:name w:val="AFC1350B5ABD4DBD865D8A463F764CB4"/>
  </w:style>
  <w:style w:type="paragraph" w:customStyle="1" w:styleId="9898F78080CA46E89255C5EAF7318D78">
    <w:name w:val="9898F78080CA46E89255C5EAF7318D78"/>
  </w:style>
  <w:style w:type="paragraph" w:customStyle="1" w:styleId="FEF35D08C6A5420AAEBABBC4CA51381B">
    <w:name w:val="FEF35D08C6A5420AAEBABBC4CA51381B"/>
  </w:style>
  <w:style w:type="paragraph" w:customStyle="1" w:styleId="C1823FA37B2A48149AE3E0AB2BD9F9CA">
    <w:name w:val="C1823FA37B2A48149AE3E0AB2BD9F9CA"/>
  </w:style>
  <w:style w:type="paragraph" w:customStyle="1" w:styleId="7252AD71E4034624865BD79F91C1E25D">
    <w:name w:val="7252AD71E4034624865BD79F91C1E25D"/>
  </w:style>
  <w:style w:type="paragraph" w:customStyle="1" w:styleId="6DFFDAEE658A41959E3547193F75B361">
    <w:name w:val="6DFFDAEE658A41959E3547193F75B361"/>
  </w:style>
  <w:style w:type="paragraph" w:customStyle="1" w:styleId="BD8C61016E41460B8BEA3F56846F6846">
    <w:name w:val="BD8C61016E41460B8BEA3F56846F6846"/>
  </w:style>
  <w:style w:type="paragraph" w:customStyle="1" w:styleId="2368184239714AB389C2614E8364AA74">
    <w:name w:val="2368184239714AB389C2614E8364AA74"/>
  </w:style>
  <w:style w:type="paragraph" w:customStyle="1" w:styleId="160992FD411B47BB9933309ECD058A06">
    <w:name w:val="160992FD411B47BB9933309ECD058A06"/>
  </w:style>
  <w:style w:type="paragraph" w:customStyle="1" w:styleId="FADAA0FA854541CF8742B0D7F434F4B5">
    <w:name w:val="FADAA0FA854541CF8742B0D7F434F4B5"/>
  </w:style>
  <w:style w:type="paragraph" w:customStyle="1" w:styleId="A84CA09B82D84F25A340365FC5FEE0C6">
    <w:name w:val="A84CA09B82D84F25A340365FC5FEE0C6"/>
  </w:style>
  <w:style w:type="paragraph" w:customStyle="1" w:styleId="1A11F2B049534402AEB8C6EB2E4DB682">
    <w:name w:val="1A11F2B049534402AEB8C6EB2E4DB682"/>
  </w:style>
  <w:style w:type="paragraph" w:customStyle="1" w:styleId="6F7A466E7DE1480C9EBF067911CF3D46">
    <w:name w:val="6F7A466E7DE1480C9EBF067911CF3D46"/>
  </w:style>
  <w:style w:type="paragraph" w:customStyle="1" w:styleId="7EDFB60A90884E28822D98E91DA240D4">
    <w:name w:val="7EDFB60A90884E28822D98E91DA240D4"/>
  </w:style>
  <w:style w:type="paragraph" w:customStyle="1" w:styleId="23B6D1F879084E379C959B8256CF392E">
    <w:name w:val="23B6D1F879084E379C959B8256CF392E"/>
  </w:style>
  <w:style w:type="paragraph" w:customStyle="1" w:styleId="7D2309CC100E4BCEA2927A629684C35E">
    <w:name w:val="7D2309CC100E4BCEA2927A629684C35E"/>
  </w:style>
  <w:style w:type="paragraph" w:customStyle="1" w:styleId="BA62661313F04937B1A0D8795D357EEC">
    <w:name w:val="BA62661313F04937B1A0D8795D357EEC"/>
  </w:style>
  <w:style w:type="paragraph" w:customStyle="1" w:styleId="8CA66381AF0545428D3645429D5766CE">
    <w:name w:val="8CA66381AF0545428D3645429D5766CE"/>
  </w:style>
  <w:style w:type="paragraph" w:customStyle="1" w:styleId="5B8B9B03145C4E5C877AC108C118D884">
    <w:name w:val="5B8B9B03145C4E5C877AC108C118D8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2022-09-20T00:00:00</PublishDate>
  <Abstract/>
  <CompanyAddress>Advanced Embedded 
Track
RTOS Project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BC9C8-EDC8-4A46-8E33-10F12EFB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573</TotalTime>
  <Pages>23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EDF Schdueler in RTOs</vt:lpstr>
    </vt:vector>
  </TitlesOfParts>
  <Company>Egypt FWD 2022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EDF Schdueler in RTOs</dc:title>
  <dc:creator>admin</dc:creator>
  <cp:keywords/>
  <cp:lastModifiedBy>admin</cp:lastModifiedBy>
  <cp:revision>20</cp:revision>
  <cp:lastPrinted>2011-08-05T20:35:00Z</cp:lastPrinted>
  <dcterms:created xsi:type="dcterms:W3CDTF">2022-09-20T16:58:00Z</dcterms:created>
  <dcterms:modified xsi:type="dcterms:W3CDTF">2022-09-21T21:43:00Z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